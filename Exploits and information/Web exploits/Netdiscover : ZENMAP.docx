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843" w:rsidRDefault="00D90257">
      <w:pPr>
        <w:pStyle w:val="Heading1"/>
      </w:pPr>
      <w:proofErr w:type="spellStart"/>
      <w:r>
        <w:t>Netdiscover</w:t>
      </w:r>
      <w:proofErr w:type="spellEnd"/>
      <w:r>
        <w:t xml:space="preserve"> - </w:t>
      </w:r>
    </w:p>
    <w:p w:rsidR="00807843" w:rsidRDefault="00D90257">
      <w:pPr>
        <w:pStyle w:val="Heading2"/>
      </w:pPr>
      <w:r>
        <w:t xml:space="preserve">Discovering connected clients using </w:t>
      </w:r>
      <w:proofErr w:type="spellStart"/>
      <w:r>
        <w:t>netdiscover</w:t>
      </w:r>
      <w:proofErr w:type="spellEnd"/>
    </w:p>
    <w:p w:rsidR="00D90257" w:rsidRDefault="00D90257" w:rsidP="00D90257">
      <w:pPr>
        <w:pStyle w:val="ListParagraph"/>
        <w:numPr>
          <w:ilvl w:val="0"/>
          <w:numId w:val="5"/>
        </w:numPr>
      </w:pPr>
      <w:proofErr w:type="spellStart"/>
      <w:r>
        <w:t>Netdiscover</w:t>
      </w:r>
      <w:proofErr w:type="spellEnd"/>
      <w:r>
        <w:t xml:space="preserve"> – r (setting an IP in your range)</w:t>
      </w:r>
    </w:p>
    <w:p w:rsidR="00D90257" w:rsidRDefault="00D90257" w:rsidP="00D90257"/>
    <w:p w:rsidR="00D90257" w:rsidRDefault="00D90257" w:rsidP="00D90257">
      <w:r>
        <w:t>Nmap:</w:t>
      </w:r>
    </w:p>
    <w:p w:rsidR="00D90257" w:rsidRDefault="004A20E7" w:rsidP="00D90257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Zenmap</w:t>
      </w:r>
      <w:proofErr w:type="spellEnd"/>
    </w:p>
    <w:p w:rsidR="004A20E7" w:rsidRDefault="00857CCA" w:rsidP="00D90257">
      <w:pPr>
        <w:pStyle w:val="ListParagraph"/>
        <w:numPr>
          <w:ilvl w:val="0"/>
          <w:numId w:val="5"/>
        </w:numPr>
      </w:pPr>
      <w:r>
        <w:t>Then type the IP range</w:t>
      </w:r>
    </w:p>
    <w:p w:rsidR="00857CCA" w:rsidRDefault="00857CCA" w:rsidP="00D90257">
      <w:pPr>
        <w:pStyle w:val="ListParagraph"/>
        <w:numPr>
          <w:ilvl w:val="0"/>
          <w:numId w:val="5"/>
        </w:numPr>
      </w:pPr>
      <w:r>
        <w:t>Can choose the type of scan</w:t>
      </w:r>
    </w:p>
    <w:p w:rsidR="00857CCA" w:rsidRDefault="00857CCA" w:rsidP="00857CCA">
      <w:pPr>
        <w:pStyle w:val="ListParagraph"/>
        <w:numPr>
          <w:ilvl w:val="1"/>
          <w:numId w:val="5"/>
        </w:numPr>
      </w:pPr>
      <w:r>
        <w:t>Quick scan</w:t>
      </w:r>
    </w:p>
    <w:p w:rsidR="00857CCA" w:rsidRDefault="00857CCA" w:rsidP="00857CCA">
      <w:pPr>
        <w:pStyle w:val="ListParagraph"/>
        <w:numPr>
          <w:ilvl w:val="1"/>
          <w:numId w:val="5"/>
        </w:numPr>
      </w:pPr>
      <w:r>
        <w:t>Quick scan plus</w:t>
      </w:r>
    </w:p>
    <w:p w:rsidR="00857CCA" w:rsidRPr="00D90257" w:rsidRDefault="00857CCA" w:rsidP="00857CCA">
      <w:bookmarkStart w:id="0" w:name="_GoBack"/>
      <w:bookmarkEnd w:id="0"/>
    </w:p>
    <w:sectPr w:rsidR="00857CCA" w:rsidRPr="00D90257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6B8" w:rsidRDefault="00C336B8">
      <w:r>
        <w:separator/>
      </w:r>
    </w:p>
    <w:p w:rsidR="00C336B8" w:rsidRDefault="00C336B8"/>
  </w:endnote>
  <w:endnote w:type="continuationSeparator" w:id="0">
    <w:p w:rsidR="00C336B8" w:rsidRDefault="00C336B8">
      <w:r>
        <w:continuationSeparator/>
      </w:r>
    </w:p>
    <w:p w:rsidR="00C336B8" w:rsidRDefault="00C336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6B8" w:rsidRDefault="00C336B8">
      <w:r>
        <w:separator/>
      </w:r>
    </w:p>
    <w:p w:rsidR="00C336B8" w:rsidRDefault="00C336B8"/>
  </w:footnote>
  <w:footnote w:type="continuationSeparator" w:id="0">
    <w:p w:rsidR="00C336B8" w:rsidRDefault="00C336B8">
      <w:r>
        <w:continuationSeparator/>
      </w:r>
    </w:p>
    <w:p w:rsidR="00C336B8" w:rsidRDefault="00C336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5502CE"/>
    <w:multiLevelType w:val="hybridMultilevel"/>
    <w:tmpl w:val="92FEC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57"/>
    <w:rsid w:val="000F312B"/>
    <w:rsid w:val="004A20E7"/>
    <w:rsid w:val="00807843"/>
    <w:rsid w:val="00857CCA"/>
    <w:rsid w:val="00C336B8"/>
    <w:rsid w:val="00D10A4B"/>
    <w:rsid w:val="00D9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D173B"/>
  <w15:chartTrackingRefBased/>
  <w15:docId w15:val="{73442DDD-4605-0048-BD5C-A7C63A05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9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byrne/Library/Containers/com.microsoft.Word/Data/Library/Application%20Support/Microsoft/Office/16.0/DTS/en-GB%7b47AA1D94-3408-1340-ACAE-6438B1A86372%7d/%7b4FE0F1B4-0475-BA40-9088-7973F65F212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Byrne</cp:lastModifiedBy>
  <cp:revision>1</cp:revision>
  <dcterms:created xsi:type="dcterms:W3CDTF">2019-10-18T12:35:00Z</dcterms:created>
  <dcterms:modified xsi:type="dcterms:W3CDTF">2019-10-18T13:20:00Z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