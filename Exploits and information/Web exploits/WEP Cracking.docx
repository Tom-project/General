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43" w:rsidRDefault="00B43FCB" w:rsidP="00B43FCB">
      <w:pPr>
        <w:pStyle w:val="Heading1"/>
      </w:pPr>
      <w:r>
        <w:t>WEP Cracking</w:t>
      </w:r>
    </w:p>
    <w:p w:rsidR="00B43FCB" w:rsidRDefault="00B43FCB" w:rsidP="00B43F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crack WEP we need to</w:t>
      </w:r>
    </w:p>
    <w:p w:rsidR="00B43FCB" w:rsidRPr="00B43FCB" w:rsidRDefault="00B43FCB" w:rsidP="00B43FC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Capture a large number of packets/ IVs (Initialization Vector – sent in plain text) – using </w:t>
      </w:r>
      <w:proofErr w:type="spellStart"/>
      <w:r w:rsidRPr="00B43FCB">
        <w:rPr>
          <w:color w:val="00B0F0"/>
          <w:sz w:val="24"/>
          <w:szCs w:val="24"/>
        </w:rPr>
        <w:t>airodump</w:t>
      </w:r>
      <w:proofErr w:type="spellEnd"/>
      <w:r w:rsidRPr="00B43FCB">
        <w:rPr>
          <w:color w:val="00B0F0"/>
          <w:sz w:val="24"/>
          <w:szCs w:val="24"/>
        </w:rPr>
        <w:t>-ng</w:t>
      </w:r>
    </w:p>
    <w:p w:rsidR="00B43FCB" w:rsidRPr="00B43FCB" w:rsidRDefault="00B43FCB" w:rsidP="00B43FC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Analyse the captured IVs and crack the key – using </w:t>
      </w:r>
      <w:proofErr w:type="spellStart"/>
      <w:r w:rsidRPr="00B43FCB">
        <w:rPr>
          <w:color w:val="00B0F0"/>
          <w:sz w:val="24"/>
          <w:szCs w:val="24"/>
        </w:rPr>
        <w:t>aircrack</w:t>
      </w:r>
      <w:proofErr w:type="spellEnd"/>
      <w:r w:rsidRPr="00B43FCB">
        <w:rPr>
          <w:color w:val="00B0F0"/>
          <w:sz w:val="24"/>
          <w:szCs w:val="24"/>
        </w:rPr>
        <w:t>-ng</w:t>
      </w:r>
    </w:p>
    <w:p w:rsidR="00B43FCB" w:rsidRDefault="00B822F1" w:rsidP="00B822F1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B822F1" w:rsidRDefault="00B822F1" w:rsidP="00B822F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Airodump</w:t>
      </w:r>
      <w:proofErr w:type="spellEnd"/>
      <w:r>
        <w:rPr>
          <w:sz w:val="24"/>
          <w:szCs w:val="24"/>
        </w:rPr>
        <w:t>-ng –</w:t>
      </w:r>
      <w:proofErr w:type="spellStart"/>
      <w:r>
        <w:rPr>
          <w:sz w:val="24"/>
          <w:szCs w:val="24"/>
        </w:rPr>
        <w:t>bssid</w:t>
      </w:r>
      <w:proofErr w:type="spellEnd"/>
      <w:r>
        <w:rPr>
          <w:sz w:val="24"/>
          <w:szCs w:val="24"/>
        </w:rPr>
        <w:t xml:space="preserve"> [] – channel [] –write []</w:t>
      </w:r>
    </w:p>
    <w:p w:rsidR="00B822F1" w:rsidRDefault="00B822F1" w:rsidP="00B822F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Aircrack</w:t>
      </w:r>
      <w:proofErr w:type="spellEnd"/>
      <w:r>
        <w:rPr>
          <w:sz w:val="24"/>
          <w:szCs w:val="24"/>
        </w:rPr>
        <w:t>-ng filename</w:t>
      </w:r>
    </w:p>
    <w:p w:rsidR="00B822F1" w:rsidRDefault="00B822F1" w:rsidP="00B822F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 connect through key or ASCII password (may not always get ASCII password)</w:t>
      </w:r>
    </w:p>
    <w:p w:rsidR="00B822F1" w:rsidRDefault="00B822F1" w:rsidP="00B822F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using </w:t>
      </w:r>
      <w:proofErr w:type="gramStart"/>
      <w:r>
        <w:rPr>
          <w:sz w:val="24"/>
          <w:szCs w:val="24"/>
        </w:rPr>
        <w:t>key</w:t>
      </w:r>
      <w:proofErr w:type="gramEnd"/>
      <w:r>
        <w:rPr>
          <w:sz w:val="24"/>
          <w:szCs w:val="24"/>
        </w:rPr>
        <w:t xml:space="preserve"> then remove colons between numbers</w:t>
      </w:r>
    </w:p>
    <w:p w:rsidR="00B822F1" w:rsidRDefault="00B822F1" w:rsidP="00B822F1">
      <w:pPr>
        <w:rPr>
          <w:sz w:val="24"/>
          <w:szCs w:val="24"/>
        </w:rPr>
      </w:pPr>
    </w:p>
    <w:p w:rsidR="00B822F1" w:rsidRDefault="00B822F1" w:rsidP="00B822F1">
      <w:pPr>
        <w:rPr>
          <w:sz w:val="24"/>
          <w:szCs w:val="24"/>
        </w:rPr>
      </w:pPr>
      <w:r>
        <w:rPr>
          <w:sz w:val="24"/>
          <w:szCs w:val="24"/>
        </w:rPr>
        <w:t>Fake authentication:</w:t>
      </w:r>
    </w:p>
    <w:p w:rsidR="00B822F1" w:rsidRDefault="00B822F1" w:rsidP="00B822F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 cracking WEP if the network is not busy you will not be able to capture enough “data” to crack WEP</w:t>
      </w:r>
    </w:p>
    <w:p w:rsidR="00B822F1" w:rsidRDefault="00B822F1" w:rsidP="00B822F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need to associate with the AP before launching the attack</w:t>
      </w:r>
    </w:p>
    <w:p w:rsidR="00B822F1" w:rsidRDefault="00B822F1" w:rsidP="00B822F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NOT CONNECTING</w:t>
      </w:r>
    </w:p>
    <w:p w:rsidR="00B822F1" w:rsidRDefault="00B822F1" w:rsidP="00B822F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Sending fake requests – telling the network “I want to communicate with you don’t ignore me”</w:t>
      </w:r>
    </w:p>
    <w:p w:rsidR="00B822F1" w:rsidRDefault="00B822F1" w:rsidP="00B822F1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B822F1" w:rsidRDefault="00B822F1" w:rsidP="00B822F1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Airodump</w:t>
      </w:r>
      <w:proofErr w:type="spellEnd"/>
      <w:r>
        <w:rPr>
          <w:sz w:val="24"/>
          <w:szCs w:val="24"/>
        </w:rPr>
        <w:t>-ng –</w:t>
      </w:r>
      <w:proofErr w:type="spellStart"/>
      <w:r>
        <w:rPr>
          <w:sz w:val="24"/>
          <w:szCs w:val="24"/>
        </w:rPr>
        <w:t>bssid</w:t>
      </w:r>
      <w:proofErr w:type="spellEnd"/>
      <w:r>
        <w:rPr>
          <w:sz w:val="24"/>
          <w:szCs w:val="24"/>
        </w:rPr>
        <w:t xml:space="preserve"> [] – channel [] –write []</w:t>
      </w:r>
    </w:p>
    <w:p w:rsidR="00B822F1" w:rsidRDefault="00860DC5" w:rsidP="00B822F1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Aireplay</w:t>
      </w:r>
      <w:proofErr w:type="spellEnd"/>
      <w:r>
        <w:rPr>
          <w:sz w:val="24"/>
          <w:szCs w:val="24"/>
        </w:rPr>
        <w:t>-ng –</w:t>
      </w:r>
      <w:proofErr w:type="spellStart"/>
      <w:r>
        <w:rPr>
          <w:sz w:val="24"/>
          <w:szCs w:val="24"/>
        </w:rPr>
        <w:t>fakeauth</w:t>
      </w:r>
      <w:proofErr w:type="spellEnd"/>
      <w:r>
        <w:rPr>
          <w:sz w:val="24"/>
          <w:szCs w:val="24"/>
        </w:rPr>
        <w:t xml:space="preserve"> 0 -a MAC ADDRESS/ BSSID -h MAC ADDRESS OF WIRELESS ADAPTER mon0</w:t>
      </w:r>
    </w:p>
    <w:p w:rsidR="00860DC5" w:rsidRDefault="00860DC5" w:rsidP="00B822F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Replace </w:t>
      </w:r>
      <w:proofErr w:type="gramStart"/>
      <w:r>
        <w:rPr>
          <w:sz w:val="24"/>
          <w:szCs w:val="24"/>
        </w:rPr>
        <w:t>“ -</w:t>
      </w:r>
      <w:proofErr w:type="gramEnd"/>
      <w:r>
        <w:rPr>
          <w:sz w:val="24"/>
          <w:szCs w:val="24"/>
        </w:rPr>
        <w:t xml:space="preserve"> ” with “ : ” on mac address of wireless adapter</w:t>
      </w:r>
    </w:p>
    <w:p w:rsidR="00860DC5" w:rsidRDefault="00860DC5" w:rsidP="00860DC5">
      <w:pPr>
        <w:rPr>
          <w:sz w:val="24"/>
          <w:szCs w:val="24"/>
        </w:rPr>
      </w:pPr>
    </w:p>
    <w:p w:rsidR="00860DC5" w:rsidRDefault="00860DC5" w:rsidP="00860DC5">
      <w:pPr>
        <w:rPr>
          <w:sz w:val="24"/>
          <w:szCs w:val="24"/>
        </w:rPr>
      </w:pPr>
      <w:r>
        <w:rPr>
          <w:sz w:val="24"/>
          <w:szCs w:val="24"/>
        </w:rPr>
        <w:t>Now we have associated ourselves with the AP we can now force the AP to generate new IVs</w:t>
      </w:r>
    </w:p>
    <w:p w:rsidR="00860DC5" w:rsidRDefault="00860DC5" w:rsidP="00860DC5">
      <w:pPr>
        <w:rPr>
          <w:sz w:val="24"/>
          <w:szCs w:val="24"/>
        </w:rPr>
      </w:pPr>
    </w:p>
    <w:p w:rsidR="00860DC5" w:rsidRDefault="00860DC5" w:rsidP="00860DC5">
      <w:pPr>
        <w:rPr>
          <w:sz w:val="24"/>
          <w:szCs w:val="24"/>
        </w:rPr>
      </w:pPr>
      <w:r>
        <w:rPr>
          <w:sz w:val="24"/>
          <w:szCs w:val="24"/>
        </w:rPr>
        <w:t>ARP Request replay</w:t>
      </w:r>
    </w:p>
    <w:p w:rsidR="00860DC5" w:rsidRDefault="00860DC5" w:rsidP="00860DC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Wait for an ARP packet</w:t>
      </w:r>
    </w:p>
    <w:p w:rsidR="00860DC5" w:rsidRDefault="00860DC5" w:rsidP="00860DC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Capture it, and replay it</w:t>
      </w:r>
    </w:p>
    <w:p w:rsidR="00860DC5" w:rsidRDefault="00860DC5" w:rsidP="00860DC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Causes the ap to produce another packet with a new IV</w:t>
      </w:r>
    </w:p>
    <w:p w:rsidR="00860DC5" w:rsidRDefault="00860DC5" w:rsidP="00860DC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Keep doing this until we have enough IVs to crack the key</w:t>
      </w:r>
    </w:p>
    <w:p w:rsidR="00860DC5" w:rsidRDefault="00860DC5" w:rsidP="00860DC5">
      <w:pPr>
        <w:rPr>
          <w:sz w:val="24"/>
          <w:szCs w:val="24"/>
        </w:rPr>
      </w:pPr>
    </w:p>
    <w:p w:rsidR="00860DC5" w:rsidRDefault="00860DC5" w:rsidP="00860DC5">
      <w:pPr>
        <w:rPr>
          <w:sz w:val="24"/>
          <w:szCs w:val="24"/>
        </w:rPr>
      </w:pPr>
    </w:p>
    <w:p w:rsidR="00860DC5" w:rsidRDefault="00860DC5" w:rsidP="00860D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Steps:</w:t>
      </w:r>
    </w:p>
    <w:p w:rsidR="00860DC5" w:rsidRDefault="00860DC5" w:rsidP="00860DC5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Aireplay</w:t>
      </w:r>
      <w:proofErr w:type="spellEnd"/>
      <w:r>
        <w:rPr>
          <w:sz w:val="24"/>
          <w:szCs w:val="24"/>
        </w:rPr>
        <w:t>-ng –</w:t>
      </w:r>
      <w:proofErr w:type="spellStart"/>
      <w:r w:rsidR="00ED5C5E">
        <w:rPr>
          <w:sz w:val="24"/>
          <w:szCs w:val="24"/>
        </w:rPr>
        <w:t>arpreplay</w:t>
      </w:r>
      <w:proofErr w:type="spellEnd"/>
      <w:r>
        <w:rPr>
          <w:sz w:val="24"/>
          <w:szCs w:val="24"/>
        </w:rPr>
        <w:t xml:space="preserve"> -</w:t>
      </w:r>
      <w:r w:rsidR="00ED5C5E">
        <w:rPr>
          <w:sz w:val="24"/>
          <w:szCs w:val="24"/>
        </w:rPr>
        <w:t>b</w:t>
      </w:r>
      <w:r>
        <w:rPr>
          <w:sz w:val="24"/>
          <w:szCs w:val="24"/>
        </w:rPr>
        <w:t xml:space="preserve"> MAC ADDRESS/ BSSID -h MAC ADDRESS OF WIRELESS ADAPTER mon0</w:t>
      </w:r>
    </w:p>
    <w:p w:rsidR="00ED5C5E" w:rsidRDefault="00ED5C5E" w:rsidP="00ED5C5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Aireplay</w:t>
      </w:r>
      <w:proofErr w:type="spellEnd"/>
      <w:r>
        <w:rPr>
          <w:sz w:val="24"/>
          <w:szCs w:val="24"/>
        </w:rPr>
        <w:t>-ng –</w:t>
      </w:r>
      <w:proofErr w:type="spellStart"/>
      <w:r>
        <w:rPr>
          <w:sz w:val="24"/>
          <w:szCs w:val="24"/>
        </w:rPr>
        <w:t>fakeauth</w:t>
      </w:r>
      <w:proofErr w:type="spellEnd"/>
      <w:r>
        <w:rPr>
          <w:sz w:val="24"/>
          <w:szCs w:val="24"/>
        </w:rPr>
        <w:t xml:space="preserve"> 0 -a MAC ADDRESS/ BSSID -h MAC ADDRESS OF WIRELESS ADAPTER mon0</w:t>
      </w:r>
    </w:p>
    <w:p w:rsidR="00ED5C5E" w:rsidRDefault="00ED5C5E" w:rsidP="00ED5C5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Aircrack</w:t>
      </w:r>
      <w:proofErr w:type="spellEnd"/>
      <w:r>
        <w:rPr>
          <w:sz w:val="24"/>
          <w:szCs w:val="24"/>
        </w:rPr>
        <w:t>-ng filename</w:t>
      </w:r>
    </w:p>
    <w:p w:rsidR="00860DC5" w:rsidRDefault="00860DC5" w:rsidP="00ED5C5E">
      <w:pPr>
        <w:rPr>
          <w:sz w:val="24"/>
          <w:szCs w:val="24"/>
        </w:rPr>
      </w:pPr>
    </w:p>
    <w:p w:rsidR="00ED5C5E" w:rsidRDefault="00ED5C5E" w:rsidP="00ED5C5E">
      <w:pPr>
        <w:rPr>
          <w:sz w:val="24"/>
          <w:szCs w:val="24"/>
        </w:rPr>
      </w:pPr>
    </w:p>
    <w:p w:rsidR="00ED5C5E" w:rsidRPr="00ED5C5E" w:rsidRDefault="00ED5C5E" w:rsidP="00ED5C5E">
      <w:pPr>
        <w:rPr>
          <w:sz w:val="24"/>
          <w:szCs w:val="24"/>
        </w:rPr>
      </w:pPr>
      <w:bookmarkStart w:id="0" w:name="_GoBack"/>
      <w:bookmarkEnd w:id="0"/>
    </w:p>
    <w:sectPr w:rsidR="00ED5C5E" w:rsidRPr="00ED5C5E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B2F" w:rsidRDefault="00676B2F">
      <w:r>
        <w:separator/>
      </w:r>
    </w:p>
    <w:p w:rsidR="00676B2F" w:rsidRDefault="00676B2F"/>
  </w:endnote>
  <w:endnote w:type="continuationSeparator" w:id="0">
    <w:p w:rsidR="00676B2F" w:rsidRDefault="00676B2F">
      <w:r>
        <w:continuationSeparator/>
      </w:r>
    </w:p>
    <w:p w:rsidR="00676B2F" w:rsidRDefault="00676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B2F" w:rsidRDefault="00676B2F">
      <w:r>
        <w:separator/>
      </w:r>
    </w:p>
    <w:p w:rsidR="00676B2F" w:rsidRDefault="00676B2F"/>
  </w:footnote>
  <w:footnote w:type="continuationSeparator" w:id="0">
    <w:p w:rsidR="00676B2F" w:rsidRDefault="00676B2F">
      <w:r>
        <w:continuationSeparator/>
      </w:r>
    </w:p>
    <w:p w:rsidR="00676B2F" w:rsidRDefault="00676B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6F522E"/>
    <w:multiLevelType w:val="hybridMultilevel"/>
    <w:tmpl w:val="E586C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6618C"/>
    <w:multiLevelType w:val="hybridMultilevel"/>
    <w:tmpl w:val="13E80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E15E9"/>
    <w:multiLevelType w:val="hybridMultilevel"/>
    <w:tmpl w:val="6B10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931B3"/>
    <w:multiLevelType w:val="hybridMultilevel"/>
    <w:tmpl w:val="D9E83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F6A79"/>
    <w:multiLevelType w:val="hybridMultilevel"/>
    <w:tmpl w:val="C4D24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61CAD"/>
    <w:multiLevelType w:val="hybridMultilevel"/>
    <w:tmpl w:val="7E6EC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CB"/>
    <w:rsid w:val="000F312B"/>
    <w:rsid w:val="00676B2F"/>
    <w:rsid w:val="00807843"/>
    <w:rsid w:val="00860DC5"/>
    <w:rsid w:val="00B43FCB"/>
    <w:rsid w:val="00B822F1"/>
    <w:rsid w:val="00E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15F44"/>
  <w15:chartTrackingRefBased/>
  <w15:docId w15:val="{FC3E1A77-6E9E-7041-BA64-5DC3E5CA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4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byrne/Library/Containers/com.microsoft.Word/Data/Library/Application%20Support/Microsoft/Office/16.0/DTS/en-GB%7b47AA1D94-3408-1340-ACAE-6438B1A86372%7d/%7b4FE0F1B4-0475-BA40-9088-7973F65F212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25</TotalTime>
  <Pages>2</Pages>
  <Words>249</Words>
  <Characters>1122</Characters>
  <Application>Microsoft Office Word</Application>
  <DocSecurity>0</DocSecurity>
  <Lines>34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Byrne</cp:lastModifiedBy>
  <cp:revision>1</cp:revision>
  <dcterms:created xsi:type="dcterms:W3CDTF">2019-10-11T12:20:00Z</dcterms:created>
  <dcterms:modified xsi:type="dcterms:W3CDTF">2019-10-11T12:55:00Z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