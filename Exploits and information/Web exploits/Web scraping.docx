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776E7D" w:rsidRDefault="00776E7D">
      <w:pPr>
        <w:pStyle w:val="Heading1"/>
        <w:rPr>
          <w:color w:val="262626" w:themeColor="text1" w:themeTint="D9"/>
        </w:rPr>
      </w:pPr>
      <w:r w:rsidRPr="00776E7D">
        <w:rPr>
          <w:color w:val="262626" w:themeColor="text1" w:themeTint="D9"/>
        </w:rPr>
        <w:t xml:space="preserve">Web scraping </w:t>
      </w:r>
    </w:p>
    <w:p w:rsidR="00807843" w:rsidRDefault="00776E7D">
      <w:pPr>
        <w:pStyle w:val="Heading2"/>
        <w:rPr>
          <w:color w:val="262626" w:themeColor="text1" w:themeTint="D9"/>
        </w:rPr>
      </w:pPr>
      <w:r>
        <w:rPr>
          <w:color w:val="262626" w:themeColor="text1" w:themeTint="D9"/>
        </w:rPr>
        <w:t>Beautiful Soup</w:t>
      </w:r>
    </w:p>
    <w:p w:rsidR="00776E7D" w:rsidRDefault="00776E7D" w:rsidP="00776E7D">
      <w:pPr>
        <w:pStyle w:val="ListParagraph"/>
        <w:numPr>
          <w:ilvl w:val="0"/>
          <w:numId w:val="5"/>
        </w:numPr>
      </w:pPr>
      <w:r>
        <w:t>Define URL</w:t>
      </w:r>
    </w:p>
    <w:p w:rsidR="00776E7D" w:rsidRPr="002D1417" w:rsidRDefault="00776E7D" w:rsidP="00776E7D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url = “”</w:t>
      </w:r>
    </w:p>
    <w:p w:rsidR="00776E7D" w:rsidRDefault="00776E7D" w:rsidP="00776E7D">
      <w:pPr>
        <w:pStyle w:val="ListParagraph"/>
        <w:numPr>
          <w:ilvl w:val="0"/>
          <w:numId w:val="5"/>
        </w:numPr>
      </w:pPr>
      <w:r>
        <w:t>request the URL</w:t>
      </w:r>
    </w:p>
    <w:p w:rsidR="00776E7D" w:rsidRPr="002D1417" w:rsidRDefault="00776E7D" w:rsidP="00776E7D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x = request.get(url)</w:t>
      </w:r>
    </w:p>
    <w:p w:rsidR="00776E7D" w:rsidRPr="002D1417" w:rsidRDefault="00776E7D" w:rsidP="00776E7D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soup = BeautifulSoup(</w:t>
      </w:r>
      <w:r w:rsidRPr="002D1417">
        <w:rPr>
          <w:rFonts w:ascii="Courier New" w:hAnsi="Courier New" w:cs="Courier New"/>
        </w:rPr>
        <w:t>x</w:t>
      </w:r>
      <w:r w:rsidRPr="002D1417">
        <w:rPr>
          <w:rFonts w:ascii="Courier New" w:hAnsi="Courier New" w:cs="Courier New"/>
        </w:rPr>
        <w:t>.text, "html.parser")</w:t>
      </w:r>
    </w:p>
    <w:p w:rsidR="00E64017" w:rsidRDefault="00E64017" w:rsidP="00E64017">
      <w:pPr>
        <w:pStyle w:val="ListParagraph"/>
        <w:numPr>
          <w:ilvl w:val="1"/>
          <w:numId w:val="5"/>
        </w:numPr>
      </w:pPr>
      <w:r>
        <w:t>or</w:t>
      </w:r>
    </w:p>
    <w:p w:rsidR="00E64017" w:rsidRPr="002D1417" w:rsidRDefault="00E64017" w:rsidP="00E6401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url=urllib.request.urlopen(‘ ’).read()</w:t>
      </w:r>
    </w:p>
    <w:p w:rsidR="00E64017" w:rsidRPr="002D1417" w:rsidRDefault="00E64017" w:rsidP="00E6401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soup = bs.BeautifulSoup(url,'lxml')</w:t>
      </w:r>
    </w:p>
    <w:p w:rsidR="009A54E2" w:rsidRDefault="000A1906" w:rsidP="009A54E2">
      <w:pPr>
        <w:pStyle w:val="ListParagraph"/>
        <w:numPr>
          <w:ilvl w:val="0"/>
          <w:numId w:val="5"/>
        </w:numPr>
      </w:pPr>
      <w:r>
        <w:t>find the part of the webpage you need</w:t>
      </w:r>
    </w:p>
    <w:p w:rsidR="009A54E2" w:rsidRPr="009A54E2" w:rsidRDefault="009A54E2" w:rsidP="009A54E2">
      <w:pPr>
        <w:pStyle w:val="ListParagraph"/>
        <w:numPr>
          <w:ilvl w:val="1"/>
          <w:numId w:val="5"/>
        </w:numPr>
      </w:pPr>
      <w:r w:rsidRPr="002D1417">
        <w:rPr>
          <w:rFonts w:ascii="Courier New" w:hAnsi="Courier New" w:cs="Courier New"/>
        </w:rPr>
        <w:t>soup.find_all('a')</w:t>
      </w:r>
      <w:r>
        <w:t xml:space="preserve"> – example for a tags</w:t>
      </w:r>
    </w:p>
    <w:p w:rsidR="000A1906" w:rsidRDefault="00083DEA" w:rsidP="000A1906">
      <w:pPr>
        <w:pStyle w:val="ListParagraph"/>
        <w:numPr>
          <w:ilvl w:val="1"/>
          <w:numId w:val="5"/>
        </w:numPr>
      </w:pPr>
      <w:r>
        <w:t xml:space="preserve">then </w:t>
      </w:r>
      <w:r w:rsidR="002E73AF">
        <w:t>specify</w:t>
      </w:r>
      <w:r>
        <w:t xml:space="preserve"> the </w:t>
      </w:r>
      <w:r w:rsidR="002E73AF">
        <w:t>‘</w:t>
      </w:r>
      <w:r>
        <w:t>a</w:t>
      </w:r>
      <w:r w:rsidR="002E73AF">
        <w:t>’</w:t>
      </w:r>
      <w:r>
        <w:t xml:space="preserve"> tag you want by putting the line it appears on</w:t>
      </w:r>
    </w:p>
    <w:p w:rsidR="002E73AF" w:rsidRDefault="00DA06F9" w:rsidP="000A1906">
      <w:pPr>
        <w:pStyle w:val="ListParagraph"/>
        <w:numPr>
          <w:ilvl w:val="1"/>
          <w:numId w:val="5"/>
        </w:numPr>
      </w:pPr>
      <w:r w:rsidRPr="009A54E2">
        <w:t>soup.find</w:t>
      </w:r>
      <w:r>
        <w:t>_a</w:t>
      </w:r>
      <w:r w:rsidRPr="009A54E2">
        <w:t>ll('a')</w:t>
      </w:r>
      <w:r>
        <w:t xml:space="preserve"> [12] – for the 12</w:t>
      </w:r>
      <w:r w:rsidRPr="00DA06F9">
        <w:rPr>
          <w:vertAlign w:val="superscript"/>
        </w:rPr>
        <w:t>th</w:t>
      </w:r>
      <w:r>
        <w:t xml:space="preserve"> a tag</w:t>
      </w:r>
    </w:p>
    <w:p w:rsidR="002D1417" w:rsidRDefault="002D1417" w:rsidP="002D1417">
      <w:pPr>
        <w:pStyle w:val="ListParagraph"/>
        <w:numPr>
          <w:ilvl w:val="0"/>
          <w:numId w:val="5"/>
        </w:numPr>
      </w:pPr>
      <w:r>
        <w:t>Iterate through code to find the text you want to scrape</w:t>
      </w:r>
    </w:p>
    <w:p w:rsidR="002D1417" w:rsidRPr="002D1417" w:rsidRDefault="002D1417" w:rsidP="002D1417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for paragraph in soup.find_all('</w:t>
      </w:r>
      <w:r w:rsidR="002325A7">
        <w:rPr>
          <w:rFonts w:ascii="Courier New" w:hAnsi="Courier New" w:cs="Courier New"/>
        </w:rPr>
        <w:t>p</w:t>
      </w:r>
      <w:r w:rsidRPr="002D1417">
        <w:rPr>
          <w:rFonts w:ascii="Courier New" w:hAnsi="Courier New" w:cs="Courier New"/>
        </w:rPr>
        <w:t>'):</w:t>
      </w:r>
    </w:p>
    <w:p w:rsidR="002D1417" w:rsidRPr="002D1417" w:rsidRDefault="002D1417" w:rsidP="002D1417">
      <w:pPr>
        <w:ind w:left="1440" w:firstLine="720"/>
        <w:rPr>
          <w:rFonts w:ascii="Courier New" w:hAnsi="Courier New" w:cs="Courier New"/>
        </w:rPr>
      </w:pPr>
      <w:r w:rsidRPr="002D1417">
        <w:rPr>
          <w:rFonts w:ascii="Courier New" w:hAnsi="Courier New" w:cs="Courier New"/>
        </w:rPr>
        <w:t>print(paragraph.string)</w:t>
      </w:r>
    </w:p>
    <w:p w:rsidR="002D1417" w:rsidRDefault="00435138" w:rsidP="00801EAC">
      <w:pPr>
        <w:pStyle w:val="ListParagraph"/>
        <w:numPr>
          <w:ilvl w:val="0"/>
          <w:numId w:val="5"/>
        </w:numPr>
      </w:pPr>
      <w:r>
        <w:t>grabbing links – need to ask for the href</w:t>
      </w:r>
    </w:p>
    <w:p w:rsidR="00435138" w:rsidRPr="00435138" w:rsidRDefault="00435138" w:rsidP="00435138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435138">
        <w:rPr>
          <w:rFonts w:ascii="Courier New" w:hAnsi="Courier New" w:cs="Courier New"/>
        </w:rPr>
        <w:t>for url in soup.find_all('a'):</w:t>
      </w:r>
    </w:p>
    <w:p w:rsidR="00435138" w:rsidRPr="00435138" w:rsidRDefault="00435138" w:rsidP="00435138">
      <w:pPr>
        <w:pStyle w:val="ListParagraph"/>
        <w:ind w:left="1440" w:firstLine="720"/>
        <w:rPr>
          <w:rFonts w:ascii="Courier New" w:hAnsi="Courier New" w:cs="Courier New"/>
        </w:rPr>
      </w:pPr>
      <w:r w:rsidRPr="00435138">
        <w:rPr>
          <w:rFonts w:ascii="Courier New" w:hAnsi="Courier New" w:cs="Courier New"/>
        </w:rPr>
        <w:t>print(url.get('href'))</w:t>
      </w:r>
    </w:p>
    <w:p w:rsidR="00823238" w:rsidRDefault="00823238" w:rsidP="00823238">
      <w:pPr>
        <w:pStyle w:val="ListParagraph"/>
        <w:numPr>
          <w:ilvl w:val="0"/>
          <w:numId w:val="5"/>
        </w:numPr>
      </w:pPr>
      <w:r>
        <w:t>Grab source of website</w:t>
      </w:r>
    </w:p>
    <w:p w:rsidR="00823238" w:rsidRPr="00823238" w:rsidRDefault="00823238" w:rsidP="00823238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823238">
        <w:rPr>
          <w:rFonts w:ascii="Courier New" w:hAnsi="Courier New" w:cs="Courier New"/>
        </w:rPr>
        <w:t>print(soup.get_text())</w:t>
      </w:r>
    </w:p>
    <w:p w:rsidR="00435138" w:rsidRDefault="00435138" w:rsidP="00823238"/>
    <w:p w:rsidR="00823238" w:rsidRPr="00776E7D" w:rsidRDefault="00823238" w:rsidP="00823238"/>
    <w:sectPr w:rsidR="00823238" w:rsidRPr="00776E7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D6A" w:rsidRDefault="00FD6D6A">
      <w:r>
        <w:separator/>
      </w:r>
    </w:p>
    <w:p w:rsidR="00FD6D6A" w:rsidRDefault="00FD6D6A"/>
  </w:endnote>
  <w:endnote w:type="continuationSeparator" w:id="0">
    <w:p w:rsidR="00FD6D6A" w:rsidRDefault="00FD6D6A">
      <w:r>
        <w:continuationSeparator/>
      </w:r>
    </w:p>
    <w:p w:rsidR="00FD6D6A" w:rsidRDefault="00FD6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D6A" w:rsidRDefault="00FD6D6A">
      <w:r>
        <w:separator/>
      </w:r>
    </w:p>
    <w:p w:rsidR="00FD6D6A" w:rsidRDefault="00FD6D6A"/>
  </w:footnote>
  <w:footnote w:type="continuationSeparator" w:id="0">
    <w:p w:rsidR="00FD6D6A" w:rsidRDefault="00FD6D6A">
      <w:r>
        <w:continuationSeparator/>
      </w:r>
    </w:p>
    <w:p w:rsidR="00FD6D6A" w:rsidRDefault="00FD6D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22F2"/>
    <w:multiLevelType w:val="hybridMultilevel"/>
    <w:tmpl w:val="5ACE0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7D"/>
    <w:rsid w:val="00083DEA"/>
    <w:rsid w:val="000A1906"/>
    <w:rsid w:val="000F312B"/>
    <w:rsid w:val="002325A7"/>
    <w:rsid w:val="002D1417"/>
    <w:rsid w:val="002E73AF"/>
    <w:rsid w:val="00435138"/>
    <w:rsid w:val="00755CB1"/>
    <w:rsid w:val="00776E7D"/>
    <w:rsid w:val="00801EAC"/>
    <w:rsid w:val="00807843"/>
    <w:rsid w:val="00823238"/>
    <w:rsid w:val="009A54E2"/>
    <w:rsid w:val="00DA06F9"/>
    <w:rsid w:val="00E64017"/>
    <w:rsid w:val="00FD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81510"/>
  <w15:chartTrackingRefBased/>
  <w15:docId w15:val="{03FCB63E-E1B6-B445-A0FC-786EA6E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76E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017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E64017"/>
  </w:style>
  <w:style w:type="character" w:customStyle="1" w:styleId="pun">
    <w:name w:val="pun"/>
    <w:basedOn w:val="DefaultParagraphFont"/>
    <w:rsid w:val="00E64017"/>
  </w:style>
  <w:style w:type="character" w:customStyle="1" w:styleId="str">
    <w:name w:val="str"/>
    <w:basedOn w:val="DefaultParagraphFont"/>
    <w:rsid w:val="00E64017"/>
  </w:style>
  <w:style w:type="character" w:customStyle="1" w:styleId="typ">
    <w:name w:val="typ"/>
    <w:basedOn w:val="DefaultParagraphFont"/>
    <w:rsid w:val="00E64017"/>
  </w:style>
  <w:style w:type="character" w:customStyle="1" w:styleId="kwd">
    <w:name w:val="kwd"/>
    <w:basedOn w:val="DefaultParagraphFont"/>
    <w:rsid w:val="002D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15</cp:revision>
  <dcterms:created xsi:type="dcterms:W3CDTF">2020-05-05T16:44:00Z</dcterms:created>
  <dcterms:modified xsi:type="dcterms:W3CDTF">2020-05-05T16:52:00Z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