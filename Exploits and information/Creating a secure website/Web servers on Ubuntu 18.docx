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Pr="00993229" w:rsidRDefault="00313768">
      <w:pPr>
        <w:pStyle w:val="Heading1"/>
        <w:rPr>
          <w:color w:val="262626" w:themeColor="text1" w:themeTint="D9"/>
        </w:rPr>
      </w:pPr>
      <w:r w:rsidRPr="00993229">
        <w:rPr>
          <w:color w:val="262626" w:themeColor="text1" w:themeTint="D9"/>
        </w:rPr>
        <w:t>Web servers on Ubuntu 18.04.3</w:t>
      </w:r>
    </w:p>
    <w:p w:rsidR="00807843" w:rsidRPr="00993229" w:rsidRDefault="00313768">
      <w:pPr>
        <w:pStyle w:val="Heading2"/>
        <w:rPr>
          <w:color w:val="262626" w:themeColor="text1" w:themeTint="D9"/>
          <w:sz w:val="24"/>
          <w:szCs w:val="24"/>
        </w:rPr>
      </w:pPr>
      <w:r w:rsidRPr="00993229">
        <w:rPr>
          <w:color w:val="262626" w:themeColor="text1" w:themeTint="D9"/>
          <w:sz w:val="24"/>
          <w:szCs w:val="24"/>
        </w:rPr>
        <w:t>General Commands:</w:t>
      </w:r>
    </w:p>
    <w:p w:rsidR="00313768" w:rsidRPr="006854AA" w:rsidRDefault="00956084" w:rsidP="00313768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systemctl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status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nginx</w:t>
      </w:r>
      <w:proofErr w:type="spellEnd"/>
    </w:p>
    <w:p w:rsidR="00956084" w:rsidRPr="006854AA" w:rsidRDefault="00ED0D5F" w:rsidP="00313768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systemctl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stop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nginx</w:t>
      </w:r>
      <w:proofErr w:type="spellEnd"/>
    </w:p>
    <w:p w:rsidR="00ED0D5F" w:rsidRPr="006854AA" w:rsidRDefault="00ED0D5F" w:rsidP="00313768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systemctl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start</w:t>
      </w:r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nginx</w:t>
      </w:r>
      <w:proofErr w:type="spellEnd"/>
    </w:p>
    <w:p w:rsidR="00ED0D5F" w:rsidRPr="006854AA" w:rsidRDefault="00ED0D5F" w:rsidP="00313768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systemctl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restart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nginx</w:t>
      </w:r>
      <w:proofErr w:type="spellEnd"/>
    </w:p>
    <w:p w:rsidR="00ED0D5F" w:rsidRPr="006854AA" w:rsidRDefault="00B5227F" w:rsidP="00313768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systemctl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stop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nginx</w:t>
      </w:r>
      <w:proofErr w:type="spellEnd"/>
    </w:p>
    <w:p w:rsidR="00B5227F" w:rsidRPr="006854AA" w:rsidRDefault="00B5227F" w:rsidP="00B5227F">
      <w:pPr>
        <w:pStyle w:val="ListParagraph"/>
        <w:numPr>
          <w:ilvl w:val="1"/>
          <w:numId w:val="5"/>
        </w:num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  <w:r w:rsidRPr="006854AA">
        <w:rPr>
          <w:rFonts w:ascii="Calibri Light" w:hAnsi="Calibri Light" w:cs="Calibri Light"/>
          <w:color w:val="262626" w:themeColor="text1" w:themeTint="D9"/>
          <w:sz w:val="24"/>
          <w:szCs w:val="24"/>
          <w:lang w:val="en-GB"/>
        </w:rPr>
        <w:t>If making config changes you can restart without dropping connections</w:t>
      </w:r>
    </w:p>
    <w:p w:rsidR="00B5227F" w:rsidRPr="006854AA" w:rsidRDefault="003964DA" w:rsidP="00B5227F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systemctl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disable</w:t>
      </w:r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nginx</w:t>
      </w:r>
      <w:proofErr w:type="spellEnd"/>
    </w:p>
    <w:p w:rsidR="003964DA" w:rsidRPr="006854AA" w:rsidRDefault="003964DA" w:rsidP="003964DA">
      <w:pPr>
        <w:pStyle w:val="ListParagraph"/>
        <w:numPr>
          <w:ilvl w:val="1"/>
          <w:numId w:val="5"/>
        </w:num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  <w:r w:rsidRPr="006854AA">
        <w:rPr>
          <w:rFonts w:ascii="Calibri Light" w:hAnsi="Calibri Light" w:cs="Calibri Light"/>
          <w:color w:val="262626" w:themeColor="text1" w:themeTint="D9"/>
          <w:sz w:val="24"/>
          <w:szCs w:val="24"/>
          <w:lang w:val="en-GB"/>
        </w:rPr>
        <w:t>Stops it from starting on server boot</w:t>
      </w:r>
    </w:p>
    <w:p w:rsidR="003964DA" w:rsidRPr="006854AA" w:rsidRDefault="003964DA" w:rsidP="00B5227F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systemctl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enable</w:t>
      </w:r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nginx</w:t>
      </w:r>
      <w:proofErr w:type="spellEnd"/>
    </w:p>
    <w:p w:rsidR="003964DA" w:rsidRPr="00993229" w:rsidRDefault="003964DA" w:rsidP="00397F6A">
      <w:pPr>
        <w:rPr>
          <w:color w:val="262626" w:themeColor="text1" w:themeTint="D9"/>
          <w:sz w:val="24"/>
          <w:szCs w:val="24"/>
        </w:rPr>
      </w:pPr>
    </w:p>
    <w:p w:rsidR="00397F6A" w:rsidRPr="00993229" w:rsidRDefault="00397F6A" w:rsidP="00397F6A">
      <w:pPr>
        <w:rPr>
          <w:color w:val="262626" w:themeColor="text1" w:themeTint="D9"/>
          <w:sz w:val="28"/>
          <w:szCs w:val="28"/>
        </w:rPr>
      </w:pPr>
      <w:r w:rsidRPr="00993229">
        <w:rPr>
          <w:color w:val="262626" w:themeColor="text1" w:themeTint="D9"/>
          <w:sz w:val="28"/>
          <w:szCs w:val="28"/>
        </w:rPr>
        <w:t>Setting up server block</w:t>
      </w:r>
    </w:p>
    <w:p w:rsidR="00397F6A" w:rsidRPr="006854AA" w:rsidRDefault="00397F6A" w:rsidP="00397F6A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mkdir -p /var/www/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byrne.computer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/html</w:t>
      </w:r>
    </w:p>
    <w:p w:rsidR="00397F6A" w:rsidRPr="006854AA" w:rsidRDefault="00397F6A" w:rsidP="00397F6A">
      <w:pPr>
        <w:pStyle w:val="ListParagraph"/>
        <w:numPr>
          <w:ilvl w:val="1"/>
          <w:numId w:val="6"/>
        </w:num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  <w:r w:rsidRPr="006854AA">
        <w:rPr>
          <w:rFonts w:ascii="Calibri Light" w:hAnsi="Calibri Light" w:cs="Calibri Light"/>
          <w:color w:val="262626" w:themeColor="text1" w:themeTint="D9"/>
          <w:sz w:val="24"/>
          <w:szCs w:val="24"/>
        </w:rPr>
        <w:t>Create the directory for example.com as follows, using the -p flag to create any necessary parent directories:</w:t>
      </w:r>
    </w:p>
    <w:p w:rsidR="00397F6A" w:rsidRPr="006854AA" w:rsidRDefault="00397F6A" w:rsidP="00397F6A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chown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-R $USER:$USER/var/www/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byrne.computer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/html</w:t>
      </w:r>
    </w:p>
    <w:p w:rsidR="00397F6A" w:rsidRPr="006854AA" w:rsidRDefault="00397F6A" w:rsidP="00397F6A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lang w:val="en-GB" w:eastAsia="en-GB"/>
        </w:rPr>
      </w:pP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>assign ownership of the directory with the </w:t>
      </w: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2F2F2"/>
          <w:lang w:val="en-GB" w:eastAsia="en-GB"/>
        </w:rPr>
        <w:t>$USER</w:t>
      </w: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> environment variable:</w:t>
      </w:r>
    </w:p>
    <w:p w:rsidR="00397F6A" w:rsidRPr="006854AA" w:rsidRDefault="00397F6A" w:rsidP="00397F6A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chmod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-R 755 /var/www/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byrne.computer</w:t>
      </w:r>
      <w:proofErr w:type="spellEnd"/>
    </w:p>
    <w:p w:rsidR="00397F6A" w:rsidRPr="006854AA" w:rsidRDefault="00397F6A" w:rsidP="00E25BC0">
      <w:pPr>
        <w:pStyle w:val="ListParagraph"/>
        <w:numPr>
          <w:ilvl w:val="1"/>
          <w:numId w:val="6"/>
        </w:numPr>
        <w:spacing w:after="0" w:line="240" w:lineRule="auto"/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lang w:val="en-GB" w:eastAsia="en-GB"/>
        </w:rPr>
      </w:pP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>Sets</w:t>
      </w: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 xml:space="preserve"> permissions of your web roots</w:t>
      </w:r>
    </w:p>
    <w:p w:rsidR="00397F6A" w:rsidRPr="006854AA" w:rsidRDefault="00397F6A" w:rsidP="00397F6A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62626" w:themeColor="text1" w:themeTint="D9"/>
          <w:sz w:val="21"/>
          <w:szCs w:val="21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nano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/var/www/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byrne.computer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/html/index.html</w:t>
      </w:r>
    </w:p>
    <w:p w:rsidR="00397F6A" w:rsidRPr="006854AA" w:rsidRDefault="00397F6A" w:rsidP="00397F6A">
      <w:pPr>
        <w:pStyle w:val="ListParagraph"/>
        <w:numPr>
          <w:ilvl w:val="1"/>
          <w:numId w:val="6"/>
        </w:num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>create</w:t>
      </w: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>s</w:t>
      </w: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 xml:space="preserve"> a sample </w:t>
      </w: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2F2F2"/>
          <w:lang w:val="en-GB" w:eastAsia="en-GB"/>
        </w:rPr>
        <w:t>index.html</w:t>
      </w: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> page</w:t>
      </w:r>
    </w:p>
    <w:p w:rsidR="00397F6A" w:rsidRPr="0002699E" w:rsidRDefault="00397F6A" w:rsidP="00397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lang w:val="en-GB"/>
        </w:rPr>
      </w:pPr>
    </w:p>
    <w:p w:rsidR="00397F6A" w:rsidRPr="0002699E" w:rsidRDefault="00397F6A" w:rsidP="00397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2699E">
        <w:rPr>
          <w:rFonts w:ascii="Courier New" w:hAnsi="Courier New" w:cs="Courier New"/>
          <w:color w:val="FF0000"/>
          <w:sz w:val="22"/>
          <w:szCs w:val="22"/>
          <w:lang w:val="en-GB"/>
        </w:rPr>
        <w:t>&lt;html&gt;</w:t>
      </w:r>
    </w:p>
    <w:p w:rsidR="00397F6A" w:rsidRPr="0002699E" w:rsidRDefault="00397F6A" w:rsidP="00397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2699E">
        <w:rPr>
          <w:rFonts w:ascii="Courier New" w:hAnsi="Courier New" w:cs="Courier New"/>
          <w:color w:val="FF0000"/>
          <w:sz w:val="22"/>
          <w:szCs w:val="22"/>
          <w:lang w:val="en-GB"/>
        </w:rPr>
        <w:t xml:space="preserve">    </w:t>
      </w:r>
      <w:r w:rsidRPr="0002699E">
        <w:rPr>
          <w:rFonts w:ascii="Courier New" w:hAnsi="Courier New" w:cs="Courier New"/>
          <w:color w:val="0070C0"/>
          <w:sz w:val="22"/>
          <w:szCs w:val="22"/>
          <w:lang w:val="en-GB"/>
        </w:rPr>
        <w:t>&lt;head&gt;</w:t>
      </w:r>
    </w:p>
    <w:p w:rsidR="00397F6A" w:rsidRPr="0002699E" w:rsidRDefault="00397F6A" w:rsidP="00397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02699E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       </w:t>
      </w:r>
      <w:r w:rsidRPr="0002699E">
        <w:rPr>
          <w:rFonts w:ascii="Courier New" w:hAnsi="Courier New" w:cs="Courier New"/>
          <w:color w:val="0070C0"/>
          <w:sz w:val="22"/>
          <w:szCs w:val="22"/>
          <w:lang w:val="en-GB"/>
        </w:rPr>
        <w:t>&lt;title&gt;</w:t>
      </w:r>
      <w:r w:rsidRPr="0002699E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Welcome to the page</w:t>
      </w:r>
      <w:r w:rsidRPr="0002699E">
        <w:rPr>
          <w:rFonts w:ascii="Courier New" w:hAnsi="Courier New" w:cs="Courier New"/>
          <w:color w:val="0070C0"/>
          <w:sz w:val="22"/>
          <w:szCs w:val="22"/>
          <w:lang w:val="en-GB"/>
        </w:rPr>
        <w:t>!&lt;/title&gt;</w:t>
      </w:r>
    </w:p>
    <w:p w:rsidR="00397F6A" w:rsidRPr="0002699E" w:rsidRDefault="00397F6A" w:rsidP="00397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2"/>
          <w:szCs w:val="22"/>
          <w:lang w:val="en-GB"/>
        </w:rPr>
      </w:pPr>
      <w:r w:rsidRPr="0002699E">
        <w:rPr>
          <w:rFonts w:ascii="Courier New" w:hAnsi="Courier New" w:cs="Courier New"/>
          <w:color w:val="0070C0"/>
          <w:sz w:val="22"/>
          <w:szCs w:val="22"/>
          <w:lang w:val="en-GB"/>
        </w:rPr>
        <w:t xml:space="preserve">    &lt;/head&gt;</w:t>
      </w:r>
    </w:p>
    <w:p w:rsidR="00397F6A" w:rsidRPr="0002699E" w:rsidRDefault="00397F6A" w:rsidP="00397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2"/>
          <w:szCs w:val="22"/>
          <w:lang w:val="en-GB"/>
        </w:rPr>
      </w:pPr>
      <w:r w:rsidRPr="0002699E">
        <w:rPr>
          <w:rFonts w:ascii="Courier New" w:hAnsi="Courier New" w:cs="Courier New"/>
          <w:color w:val="00B050"/>
          <w:sz w:val="22"/>
          <w:szCs w:val="22"/>
          <w:lang w:val="en-GB"/>
        </w:rPr>
        <w:t xml:space="preserve">    &lt;body&gt;</w:t>
      </w:r>
    </w:p>
    <w:p w:rsidR="00397F6A" w:rsidRPr="0002699E" w:rsidRDefault="00397F6A" w:rsidP="00397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02699E">
        <w:rPr>
          <w:rFonts w:ascii="Courier New" w:hAnsi="Courier New" w:cs="Courier New"/>
          <w:color w:val="0070C0"/>
          <w:sz w:val="22"/>
          <w:szCs w:val="22"/>
          <w:lang w:val="en-GB"/>
        </w:rPr>
        <w:t xml:space="preserve">        </w:t>
      </w:r>
      <w:r w:rsidRPr="0002699E">
        <w:rPr>
          <w:rFonts w:ascii="Courier New" w:hAnsi="Courier New" w:cs="Courier New"/>
          <w:color w:val="7030A0"/>
          <w:sz w:val="22"/>
          <w:szCs w:val="22"/>
          <w:lang w:val="en-GB"/>
        </w:rPr>
        <w:t>&lt;h1&gt;</w:t>
      </w:r>
      <w:r w:rsidRPr="0002699E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Success!  The </w:t>
      </w:r>
      <w:proofErr w:type="spellStart"/>
      <w:r w:rsidRPr="0002699E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byrne.computer</w:t>
      </w:r>
      <w:proofErr w:type="spellEnd"/>
      <w:r w:rsidRPr="0002699E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server block is</w:t>
      </w:r>
    </w:p>
    <w:p w:rsidR="00397F6A" w:rsidRPr="0002699E" w:rsidRDefault="00397F6A" w:rsidP="00397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02699E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working</w:t>
      </w:r>
      <w:r w:rsidRPr="0002699E">
        <w:rPr>
          <w:rFonts w:ascii="Courier New" w:hAnsi="Courier New" w:cs="Courier New"/>
          <w:color w:val="0070C0"/>
          <w:sz w:val="22"/>
          <w:szCs w:val="22"/>
          <w:lang w:val="en-GB"/>
        </w:rPr>
        <w:t>!</w:t>
      </w:r>
      <w:r w:rsidRPr="0002699E">
        <w:rPr>
          <w:rFonts w:ascii="Courier New" w:hAnsi="Courier New" w:cs="Courier New"/>
          <w:color w:val="7030A0"/>
          <w:sz w:val="22"/>
          <w:szCs w:val="22"/>
          <w:lang w:val="en-GB"/>
        </w:rPr>
        <w:t>&lt;/h1&gt;</w:t>
      </w:r>
    </w:p>
    <w:p w:rsidR="00397F6A" w:rsidRPr="0002699E" w:rsidRDefault="00397F6A" w:rsidP="00397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02699E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   </w:t>
      </w:r>
      <w:r w:rsidRPr="0002699E">
        <w:rPr>
          <w:rFonts w:ascii="Courier New" w:hAnsi="Courier New" w:cs="Courier New"/>
          <w:color w:val="00B050"/>
          <w:sz w:val="22"/>
          <w:szCs w:val="22"/>
          <w:lang w:val="en-GB"/>
        </w:rPr>
        <w:t>&lt;/body&gt;</w:t>
      </w:r>
    </w:p>
    <w:p w:rsidR="00397F6A" w:rsidRPr="0002699E" w:rsidRDefault="00397F6A" w:rsidP="00397F6A">
      <w:pPr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2699E">
        <w:rPr>
          <w:rFonts w:ascii="Courier New" w:hAnsi="Courier New" w:cs="Courier New"/>
          <w:color w:val="FF0000"/>
          <w:sz w:val="22"/>
          <w:szCs w:val="22"/>
          <w:lang w:val="en-GB"/>
        </w:rPr>
        <w:t xml:space="preserve">&lt;/html&gt;   </w:t>
      </w:r>
    </w:p>
    <w:p w:rsidR="00397F6A" w:rsidRPr="00993229" w:rsidRDefault="00397F6A" w:rsidP="00397F6A">
      <w:pPr>
        <w:rPr>
          <w:rFonts w:ascii="Menlo" w:hAnsi="Menlo" w:cs="Menlo"/>
          <w:color w:val="262626" w:themeColor="text1" w:themeTint="D9"/>
          <w:sz w:val="22"/>
          <w:szCs w:val="22"/>
          <w:lang w:val="en-GB"/>
        </w:rPr>
      </w:pPr>
    </w:p>
    <w:p w:rsidR="00397F6A" w:rsidRPr="006854AA" w:rsidRDefault="00823A34" w:rsidP="00823A34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nano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 xml:space="preserve"> /etc/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nginx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/sites-available/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4"/>
          <w:szCs w:val="24"/>
          <w:lang w:val="en-GB"/>
        </w:rPr>
        <w:t>byrne.computer</w:t>
      </w:r>
      <w:proofErr w:type="spellEnd"/>
    </w:p>
    <w:p w:rsidR="006E43D0" w:rsidRPr="006854AA" w:rsidRDefault="006E43D0" w:rsidP="006E43D0">
      <w:pPr>
        <w:pStyle w:val="ListParagraph"/>
        <w:numPr>
          <w:ilvl w:val="1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lang w:val="en-GB" w:eastAsia="en-GB"/>
        </w:rPr>
      </w:pP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>In order for Nginx to serve this content, it’s necessary to create a server block with the correct directives. Instead of modifying the default configuration file directly, let’s make a new one at</w:t>
      </w:r>
    </w:p>
    <w:p w:rsidR="00823A34" w:rsidRPr="00993229" w:rsidRDefault="00823A34" w:rsidP="006E43D0">
      <w:pPr>
        <w:rPr>
          <w:color w:val="262626" w:themeColor="text1" w:themeTint="D9"/>
          <w:sz w:val="20"/>
          <w:szCs w:val="20"/>
        </w:rPr>
      </w:pPr>
    </w:p>
    <w:p w:rsidR="006E43D0" w:rsidRPr="00993229" w:rsidRDefault="006E43D0" w:rsidP="006E43D0">
      <w:pPr>
        <w:rPr>
          <w:color w:val="262626" w:themeColor="text1" w:themeTint="D9"/>
          <w:sz w:val="20"/>
          <w:szCs w:val="20"/>
        </w:rPr>
      </w:pP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lastRenderedPageBreak/>
        <w:t>server {</w:t>
      </w: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       listen 80;</w:t>
      </w: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       listen </w:t>
      </w:r>
      <w:proofErr w:type="gramStart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[::</w:t>
      </w:r>
      <w:proofErr w:type="gramEnd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]:80;</w:t>
      </w: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       root /var/www/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byrne.computer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/html;</w:t>
      </w: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       index index.html index.htm index.nginx-debian.html;</w:t>
      </w: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      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server_name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byrne.computer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www.byrne.computer;</w:t>
      </w: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       location / {</w:t>
      </w: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               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try_files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$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uri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$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uri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/ =404;</w:t>
      </w: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 xml:space="preserve">        }</w:t>
      </w:r>
    </w:p>
    <w:p w:rsidR="006E43D0" w:rsidRPr="006854AA" w:rsidRDefault="006E43D0" w:rsidP="006E4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</w:pPr>
      <w:r w:rsidRPr="006854AA">
        <w:rPr>
          <w:rFonts w:ascii="Courier New" w:hAnsi="Courier New" w:cs="Courier New"/>
          <w:color w:val="262626" w:themeColor="text1" w:themeTint="D9"/>
          <w:sz w:val="22"/>
          <w:szCs w:val="22"/>
          <w:lang w:val="en-GB"/>
        </w:rPr>
        <w:t>}</w:t>
      </w:r>
    </w:p>
    <w:p w:rsidR="006E43D0" w:rsidRPr="00993229" w:rsidRDefault="006E43D0" w:rsidP="006E43D0">
      <w:pPr>
        <w:rPr>
          <w:color w:val="262626" w:themeColor="text1" w:themeTint="D9"/>
          <w:sz w:val="24"/>
          <w:szCs w:val="24"/>
        </w:rPr>
      </w:pPr>
    </w:p>
    <w:p w:rsidR="006E43D0" w:rsidRPr="006854AA" w:rsidRDefault="006E43D0" w:rsidP="006E43D0">
      <w:p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  <w:r w:rsidRPr="006854AA">
        <w:rPr>
          <w:rFonts w:ascii="Calibri Light" w:hAnsi="Calibri Light" w:cs="Calibri Light"/>
          <w:color w:val="262626" w:themeColor="text1" w:themeTint="D9"/>
          <w:sz w:val="24"/>
          <w:szCs w:val="24"/>
        </w:rPr>
        <w:t>Config file for the server block</w:t>
      </w:r>
    </w:p>
    <w:p w:rsidR="00993229" w:rsidRPr="00993229" w:rsidRDefault="00993229" w:rsidP="006E43D0">
      <w:pPr>
        <w:rPr>
          <w:color w:val="262626" w:themeColor="text1" w:themeTint="D9"/>
          <w:sz w:val="24"/>
          <w:szCs w:val="24"/>
        </w:rPr>
      </w:pPr>
    </w:p>
    <w:p w:rsidR="00993229" w:rsidRPr="006854AA" w:rsidRDefault="00993229" w:rsidP="00993229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lang w:val="en-GB" w:eastAsia="en-GB"/>
        </w:rPr>
      </w:pP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 xml:space="preserve">Next we </w:t>
      </w:r>
      <w:r w:rsidR="006854AA"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>need</w:t>
      </w: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 xml:space="preserve"> to </w:t>
      </w: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>enable the file by creating a link from it to the </w:t>
      </w:r>
      <w:r w:rsidRPr="006854AA">
        <w:rPr>
          <w:rFonts w:ascii="Calibri Light" w:eastAsia="Times New Roman" w:hAnsi="Calibri Light" w:cs="Calibri Light"/>
          <w:color w:val="262626" w:themeColor="text1" w:themeTint="D9"/>
          <w:sz w:val="23"/>
          <w:szCs w:val="23"/>
          <w:shd w:val="clear" w:color="auto" w:fill="F2F2F2"/>
          <w:lang w:val="en-GB" w:eastAsia="en-GB"/>
        </w:rPr>
        <w:t>sites-enabled</w:t>
      </w:r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 xml:space="preserve"> directory, which Nginx reads from during </w:t>
      </w:r>
      <w:proofErr w:type="spellStart"/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>startup</w:t>
      </w:r>
      <w:proofErr w:type="spellEnd"/>
      <w:r w:rsidRPr="006854AA"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  <w:shd w:val="clear" w:color="auto" w:fill="FFFFFF"/>
          <w:lang w:val="en-GB" w:eastAsia="en-GB"/>
        </w:rPr>
        <w:t>:</w:t>
      </w:r>
    </w:p>
    <w:p w:rsidR="00993229" w:rsidRPr="006854AA" w:rsidRDefault="00993229" w:rsidP="00993229">
      <w:pPr>
        <w:pStyle w:val="ListParagraph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6"/>
          <w:szCs w:val="26"/>
          <w:lang w:val="en-GB"/>
        </w:rPr>
      </w:pPr>
      <w:proofErr w:type="spellStart"/>
      <w:r w:rsidRPr="006854AA">
        <w:rPr>
          <w:rFonts w:ascii="Courier New" w:hAnsi="Courier New" w:cs="Courier New"/>
          <w:color w:val="262626" w:themeColor="text1" w:themeTint="D9"/>
          <w:sz w:val="26"/>
          <w:szCs w:val="26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6"/>
          <w:szCs w:val="26"/>
          <w:lang w:val="en-GB"/>
        </w:rPr>
        <w:t xml:space="preserve"> ln -s /etc/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6"/>
          <w:szCs w:val="26"/>
          <w:lang w:val="en-GB"/>
        </w:rPr>
        <w:t>nginx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6"/>
          <w:szCs w:val="26"/>
          <w:lang w:val="en-GB"/>
        </w:rPr>
        <w:t>/sites-available/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6"/>
          <w:szCs w:val="26"/>
          <w:lang w:val="en-GB"/>
        </w:rPr>
        <w:t>byrne.computer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6"/>
          <w:szCs w:val="26"/>
          <w:lang w:val="en-GB"/>
        </w:rPr>
        <w:t xml:space="preserve"> /etc/</w:t>
      </w:r>
      <w:proofErr w:type="spellStart"/>
      <w:r w:rsidRPr="006854AA">
        <w:rPr>
          <w:rFonts w:ascii="Courier New" w:hAnsi="Courier New" w:cs="Courier New"/>
          <w:color w:val="262626" w:themeColor="text1" w:themeTint="D9"/>
          <w:sz w:val="26"/>
          <w:szCs w:val="26"/>
          <w:lang w:val="en-GB"/>
        </w:rPr>
        <w:t>nginx</w:t>
      </w:r>
      <w:proofErr w:type="spellEnd"/>
      <w:r w:rsidRPr="006854AA">
        <w:rPr>
          <w:rFonts w:ascii="Courier New" w:hAnsi="Courier New" w:cs="Courier New"/>
          <w:color w:val="262626" w:themeColor="text1" w:themeTint="D9"/>
          <w:sz w:val="26"/>
          <w:szCs w:val="26"/>
          <w:lang w:val="en-GB"/>
        </w:rPr>
        <w:t>/sites-enabled/</w:t>
      </w:r>
    </w:p>
    <w:p w:rsidR="00993229" w:rsidRPr="00EC21E1" w:rsidRDefault="00993229" w:rsidP="00993229">
      <w:p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</w:p>
    <w:p w:rsidR="00993229" w:rsidRPr="00EC21E1" w:rsidRDefault="00993229" w:rsidP="00993229">
      <w:p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  <w:r w:rsidRPr="00EC21E1">
        <w:rPr>
          <w:rFonts w:ascii="Calibri Light" w:hAnsi="Calibri Light" w:cs="Calibri Light"/>
          <w:color w:val="262626" w:themeColor="text1" w:themeTint="D9"/>
          <w:sz w:val="24"/>
          <w:szCs w:val="24"/>
        </w:rPr>
        <w:t xml:space="preserve">Test for syntax errors across all </w:t>
      </w:r>
      <w:proofErr w:type="spellStart"/>
      <w:r w:rsidRPr="00EC21E1">
        <w:rPr>
          <w:rFonts w:ascii="Calibri Light" w:hAnsi="Calibri Light" w:cs="Calibri Light"/>
          <w:color w:val="262626" w:themeColor="text1" w:themeTint="D9"/>
          <w:sz w:val="24"/>
          <w:szCs w:val="24"/>
        </w:rPr>
        <w:t>ngix</w:t>
      </w:r>
      <w:proofErr w:type="spellEnd"/>
      <w:r w:rsidRPr="00EC21E1">
        <w:rPr>
          <w:rFonts w:ascii="Calibri Light" w:hAnsi="Calibri Light" w:cs="Calibri Light"/>
          <w:color w:val="262626" w:themeColor="text1" w:themeTint="D9"/>
          <w:sz w:val="24"/>
          <w:szCs w:val="24"/>
        </w:rPr>
        <w:t xml:space="preserve"> files:</w:t>
      </w:r>
    </w:p>
    <w:p w:rsidR="00993229" w:rsidRPr="00C3583C" w:rsidRDefault="00993229" w:rsidP="00993229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proofErr w:type="spellStart"/>
      <w:r w:rsidRPr="006854AA">
        <w:rPr>
          <w:rFonts w:ascii="Courier New" w:hAnsi="Courier New" w:cs="Courier New"/>
          <w:color w:val="000000"/>
          <w:sz w:val="26"/>
          <w:szCs w:val="26"/>
          <w:lang w:val="en-GB"/>
        </w:rPr>
        <w:t>sudo</w:t>
      </w:r>
      <w:proofErr w:type="spellEnd"/>
      <w:r w:rsidRPr="006854AA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  <w:proofErr w:type="spellStart"/>
      <w:r w:rsidRPr="006854AA">
        <w:rPr>
          <w:rFonts w:ascii="Courier New" w:hAnsi="Courier New" w:cs="Courier New"/>
          <w:color w:val="000000"/>
          <w:sz w:val="26"/>
          <w:szCs w:val="26"/>
          <w:lang w:val="en-GB"/>
        </w:rPr>
        <w:t>nginx</w:t>
      </w:r>
      <w:proofErr w:type="spellEnd"/>
      <w:r w:rsidRPr="006854AA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-t</w:t>
      </w:r>
    </w:p>
    <w:p w:rsidR="00C3583C" w:rsidRDefault="00C3583C" w:rsidP="00C3583C">
      <w:pPr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:rsidR="00C3583C" w:rsidRPr="00C3583C" w:rsidRDefault="00C3583C" w:rsidP="00C3583C">
      <w:p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  <w:r w:rsidRPr="00C3583C">
        <w:rPr>
          <w:rFonts w:ascii="Calibri Light" w:hAnsi="Calibri Light" w:cs="Calibri Light"/>
          <w:color w:val="262626" w:themeColor="text1" w:themeTint="D9"/>
          <w:sz w:val="24"/>
          <w:szCs w:val="24"/>
        </w:rPr>
        <w:t xml:space="preserve">Restart </w:t>
      </w:r>
      <w:proofErr w:type="spellStart"/>
      <w:r w:rsidRPr="00C3583C">
        <w:rPr>
          <w:rFonts w:ascii="Calibri Light" w:hAnsi="Calibri Light" w:cs="Calibri Light"/>
          <w:color w:val="262626" w:themeColor="text1" w:themeTint="D9"/>
          <w:sz w:val="24"/>
          <w:szCs w:val="24"/>
        </w:rPr>
        <w:t>ngix</w:t>
      </w:r>
      <w:proofErr w:type="spellEnd"/>
      <w:r w:rsidRPr="00C3583C">
        <w:rPr>
          <w:rFonts w:ascii="Calibri Light" w:hAnsi="Calibri Light" w:cs="Calibri Light"/>
          <w:color w:val="262626" w:themeColor="text1" w:themeTint="D9"/>
          <w:sz w:val="24"/>
          <w:szCs w:val="24"/>
        </w:rPr>
        <w:t xml:space="preserve"> if there are no errors</w:t>
      </w:r>
    </w:p>
    <w:p w:rsidR="00C3583C" w:rsidRPr="00C3583C" w:rsidRDefault="00C3583C" w:rsidP="00C3583C">
      <w:pPr>
        <w:pStyle w:val="line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color w:val="545454"/>
        </w:rPr>
      </w:pPr>
      <w:proofErr w:type="spellStart"/>
      <w:r w:rsidRPr="00C3583C">
        <w:rPr>
          <w:rFonts w:ascii="Courier New" w:hAnsi="Courier New" w:cs="Courier New"/>
          <w:color w:val="545454"/>
        </w:rPr>
        <w:t>sudo</w:t>
      </w:r>
      <w:proofErr w:type="spellEnd"/>
      <w:r w:rsidRPr="00C3583C">
        <w:rPr>
          <w:rFonts w:ascii="Courier New" w:hAnsi="Courier New" w:cs="Courier New"/>
          <w:color w:val="545454"/>
        </w:rPr>
        <w:t xml:space="preserve"> </w:t>
      </w:r>
      <w:proofErr w:type="spellStart"/>
      <w:r w:rsidRPr="00C3583C">
        <w:rPr>
          <w:rFonts w:ascii="Courier New" w:hAnsi="Courier New" w:cs="Courier New"/>
          <w:color w:val="545454"/>
        </w:rPr>
        <w:t>systemctl</w:t>
      </w:r>
      <w:proofErr w:type="spellEnd"/>
      <w:r w:rsidRPr="00C3583C">
        <w:rPr>
          <w:rFonts w:ascii="Courier New" w:hAnsi="Courier New" w:cs="Courier New"/>
          <w:color w:val="545454"/>
        </w:rPr>
        <w:t xml:space="preserve"> restart </w:t>
      </w:r>
      <w:proofErr w:type="spellStart"/>
      <w:r w:rsidRPr="00C3583C">
        <w:rPr>
          <w:rFonts w:ascii="Courier New" w:hAnsi="Courier New" w:cs="Courier New"/>
          <w:color w:val="545454"/>
        </w:rPr>
        <w:t>nginx</w:t>
      </w:r>
      <w:proofErr w:type="spellEnd"/>
    </w:p>
    <w:p w:rsidR="00C3583C" w:rsidRPr="00C3583C" w:rsidRDefault="00C3583C" w:rsidP="00C3583C">
      <w:pPr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:rsidR="00836057" w:rsidRPr="00836057" w:rsidRDefault="00836057" w:rsidP="00836057">
      <w:pPr>
        <w:pStyle w:val="Heading3"/>
        <w:spacing w:before="300" w:after="150"/>
        <w:rPr>
          <w:rFonts w:ascii="Calibri Light" w:hAnsi="Calibri Light" w:cs="Calibri Light"/>
          <w:color w:val="323232"/>
          <w:spacing w:val="-8"/>
          <w:sz w:val="24"/>
        </w:rPr>
      </w:pPr>
      <w:r w:rsidRPr="00836057">
        <w:rPr>
          <w:rFonts w:ascii="Calibri Light" w:hAnsi="Calibri Light" w:cs="Calibri Light"/>
          <w:color w:val="323232"/>
          <w:spacing w:val="-8"/>
          <w:sz w:val="24"/>
        </w:rPr>
        <w:t>Server Configuration</w:t>
      </w:r>
    </w:p>
    <w:p w:rsidR="00836057" w:rsidRPr="00836057" w:rsidRDefault="00836057" w:rsidP="00836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hAnsi="Calibri Light" w:cs="Calibri Light"/>
          <w:color w:val="323232"/>
          <w:sz w:val="24"/>
          <w:szCs w:val="24"/>
        </w:rPr>
      </w:pPr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etc</w:t>
      </w:r>
      <w:proofErr w:type="spellEnd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nginx</w:t>
      </w:r>
      <w:proofErr w:type="spellEnd"/>
      <w:r w:rsidRPr="00836057">
        <w:rPr>
          <w:rFonts w:ascii="Calibri Light" w:hAnsi="Calibri Light" w:cs="Calibri Light"/>
          <w:color w:val="323232"/>
          <w:sz w:val="24"/>
          <w:szCs w:val="24"/>
        </w:rPr>
        <w:t>: The Nginx configuration directory. All of the Nginx configuration files reside here.</w:t>
      </w:r>
    </w:p>
    <w:p w:rsidR="00836057" w:rsidRPr="00836057" w:rsidRDefault="00836057" w:rsidP="00836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hAnsi="Calibri Light" w:cs="Calibri Light"/>
          <w:color w:val="323232"/>
          <w:sz w:val="24"/>
          <w:szCs w:val="24"/>
        </w:rPr>
      </w:pPr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etc</w:t>
      </w:r>
      <w:proofErr w:type="spellEnd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nginx</w:t>
      </w:r>
      <w:proofErr w:type="spellEnd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nginx.conf</w:t>
      </w:r>
      <w:proofErr w:type="spellEnd"/>
      <w:r w:rsidRPr="00836057">
        <w:rPr>
          <w:rFonts w:ascii="Calibri Light" w:hAnsi="Calibri Light" w:cs="Calibri Light"/>
          <w:color w:val="323232"/>
          <w:sz w:val="24"/>
          <w:szCs w:val="24"/>
        </w:rPr>
        <w:t>: The main Nginx configuration file. This can be modified to make changes to the Nginx global configuration.</w:t>
      </w:r>
    </w:p>
    <w:p w:rsidR="00836057" w:rsidRPr="00836057" w:rsidRDefault="00836057" w:rsidP="00836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hAnsi="Calibri Light" w:cs="Calibri Light"/>
          <w:color w:val="323232"/>
          <w:sz w:val="24"/>
          <w:szCs w:val="24"/>
        </w:rPr>
      </w:pPr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etc</w:t>
      </w:r>
      <w:proofErr w:type="spellEnd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nginx</w:t>
      </w:r>
      <w:proofErr w:type="spellEnd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/sites-available/</w:t>
      </w:r>
      <w:r w:rsidRPr="00836057">
        <w:rPr>
          <w:rFonts w:ascii="Calibri Light" w:hAnsi="Calibri Light" w:cs="Calibri Light"/>
          <w:color w:val="323232"/>
          <w:sz w:val="24"/>
          <w:szCs w:val="24"/>
        </w:rPr>
        <w:t>: The directory where per-site server blocks can be stored. Nginx will not use the configuration files found in this directory unless they are linked to the</w:t>
      </w:r>
      <w:r w:rsidRPr="00836057">
        <w:rPr>
          <w:rStyle w:val="apple-converted-space"/>
          <w:rFonts w:ascii="Calibri Light" w:hAnsi="Calibri Light" w:cs="Calibri Light"/>
          <w:color w:val="323232"/>
          <w:sz w:val="24"/>
          <w:szCs w:val="24"/>
        </w:rPr>
        <w:t> </w:t>
      </w:r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sites-enabled</w:t>
      </w:r>
      <w:r w:rsidRPr="00836057">
        <w:rPr>
          <w:rStyle w:val="apple-converted-space"/>
          <w:rFonts w:ascii="Calibri Light" w:hAnsi="Calibri Light" w:cs="Calibri Light"/>
          <w:color w:val="323232"/>
          <w:sz w:val="24"/>
          <w:szCs w:val="24"/>
        </w:rPr>
        <w:t> </w:t>
      </w:r>
      <w:r w:rsidRPr="00836057">
        <w:rPr>
          <w:rFonts w:ascii="Calibri Light" w:hAnsi="Calibri Light" w:cs="Calibri Light"/>
          <w:color w:val="323232"/>
          <w:sz w:val="24"/>
          <w:szCs w:val="24"/>
        </w:rPr>
        <w:t>directory. Typically, all server block configuration is done in this directory, and then enabled by linking to the other directory.</w:t>
      </w:r>
    </w:p>
    <w:p w:rsidR="00836057" w:rsidRPr="00836057" w:rsidRDefault="00836057" w:rsidP="00836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hAnsi="Calibri Light" w:cs="Calibri Light"/>
          <w:color w:val="323232"/>
          <w:sz w:val="24"/>
          <w:szCs w:val="24"/>
        </w:rPr>
      </w:pPr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etc</w:t>
      </w:r>
      <w:proofErr w:type="spellEnd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nginx</w:t>
      </w:r>
      <w:proofErr w:type="spellEnd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/sites-enabled/</w:t>
      </w:r>
      <w:r w:rsidRPr="00836057">
        <w:rPr>
          <w:rFonts w:ascii="Calibri Light" w:hAnsi="Calibri Light" w:cs="Calibri Light"/>
          <w:color w:val="323232"/>
          <w:sz w:val="24"/>
          <w:szCs w:val="24"/>
        </w:rPr>
        <w:t>: The directory where enabled per-site server blocks are stored. Typically, these are created by linking to configuration files found in the</w:t>
      </w:r>
      <w:r w:rsidRPr="00836057">
        <w:rPr>
          <w:rStyle w:val="apple-converted-space"/>
          <w:rFonts w:ascii="Calibri Light" w:hAnsi="Calibri Light" w:cs="Calibri Light"/>
          <w:color w:val="323232"/>
          <w:sz w:val="24"/>
          <w:szCs w:val="24"/>
        </w:rPr>
        <w:t> </w:t>
      </w:r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sites-available</w:t>
      </w:r>
      <w:r w:rsidRPr="00836057">
        <w:rPr>
          <w:rStyle w:val="apple-converted-space"/>
          <w:rFonts w:ascii="Calibri Light" w:hAnsi="Calibri Light" w:cs="Calibri Light"/>
          <w:color w:val="323232"/>
          <w:sz w:val="24"/>
          <w:szCs w:val="24"/>
        </w:rPr>
        <w:t> </w:t>
      </w:r>
      <w:r w:rsidRPr="00836057">
        <w:rPr>
          <w:rFonts w:ascii="Calibri Light" w:hAnsi="Calibri Light" w:cs="Calibri Light"/>
          <w:color w:val="323232"/>
          <w:sz w:val="24"/>
          <w:szCs w:val="24"/>
        </w:rPr>
        <w:t>directory.</w:t>
      </w:r>
    </w:p>
    <w:p w:rsidR="00836057" w:rsidRPr="00836057" w:rsidRDefault="00836057" w:rsidP="008360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hAnsi="Calibri Light" w:cs="Calibri Light"/>
          <w:color w:val="323232"/>
          <w:sz w:val="24"/>
          <w:szCs w:val="24"/>
        </w:rPr>
      </w:pPr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etc</w:t>
      </w:r>
      <w:proofErr w:type="spellEnd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nginx</w:t>
      </w:r>
      <w:proofErr w:type="spellEnd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/snippets</w:t>
      </w:r>
      <w:r w:rsidRPr="00836057">
        <w:rPr>
          <w:rFonts w:ascii="Calibri Light" w:hAnsi="Calibri Light" w:cs="Calibri Light"/>
          <w:color w:val="323232"/>
          <w:sz w:val="24"/>
          <w:szCs w:val="24"/>
        </w:rPr>
        <w:t>: This directory contains configuration fragments that can be included elsewhere in the Nginx configuration. Potentially repeatable configuration segments are good candidates for refactoring into snippets.</w:t>
      </w:r>
    </w:p>
    <w:p w:rsidR="00836057" w:rsidRPr="00836057" w:rsidRDefault="00836057" w:rsidP="00836057">
      <w:pPr>
        <w:pStyle w:val="Heading3"/>
        <w:spacing w:before="300" w:after="150"/>
        <w:rPr>
          <w:rFonts w:ascii="Calibri Light" w:hAnsi="Calibri Light" w:cs="Calibri Light"/>
          <w:color w:val="323232"/>
          <w:spacing w:val="-8"/>
          <w:sz w:val="24"/>
        </w:rPr>
      </w:pPr>
      <w:r w:rsidRPr="00836057">
        <w:rPr>
          <w:rFonts w:ascii="Calibri Light" w:hAnsi="Calibri Light" w:cs="Calibri Light"/>
          <w:color w:val="323232"/>
          <w:spacing w:val="-8"/>
          <w:sz w:val="24"/>
        </w:rPr>
        <w:lastRenderedPageBreak/>
        <w:t>Server Logs</w:t>
      </w:r>
    </w:p>
    <w:p w:rsidR="00836057" w:rsidRPr="00836057" w:rsidRDefault="00836057" w:rsidP="008360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hAnsi="Calibri Light" w:cs="Calibri Light"/>
          <w:color w:val="323232"/>
          <w:sz w:val="24"/>
          <w:szCs w:val="24"/>
        </w:rPr>
      </w:pPr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/var/log/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nginx</w:t>
      </w:r>
      <w:proofErr w:type="spellEnd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/access.log</w:t>
      </w:r>
      <w:r w:rsidRPr="00836057">
        <w:rPr>
          <w:rFonts w:ascii="Calibri Light" w:hAnsi="Calibri Light" w:cs="Calibri Light"/>
          <w:color w:val="323232"/>
          <w:sz w:val="24"/>
          <w:szCs w:val="24"/>
        </w:rPr>
        <w:t>: Every request to your web server is recorded in this log file unless Nginx is configured to do otherwise.</w:t>
      </w:r>
    </w:p>
    <w:p w:rsidR="00836057" w:rsidRPr="00836057" w:rsidRDefault="00836057" w:rsidP="008360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hAnsi="Calibri Light" w:cs="Calibri Light"/>
          <w:color w:val="323232"/>
          <w:sz w:val="24"/>
          <w:szCs w:val="24"/>
        </w:rPr>
      </w:pPr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/var/log/</w:t>
      </w:r>
      <w:proofErr w:type="spellStart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nginx</w:t>
      </w:r>
      <w:proofErr w:type="spellEnd"/>
      <w:r w:rsidRPr="00836057">
        <w:rPr>
          <w:rStyle w:val="HTMLCode"/>
          <w:rFonts w:ascii="Calibri Light" w:eastAsiaTheme="minorHAnsi" w:hAnsi="Calibri Light" w:cs="Calibri Light"/>
          <w:color w:val="545454"/>
          <w:sz w:val="24"/>
          <w:szCs w:val="24"/>
          <w:shd w:val="clear" w:color="auto" w:fill="F2F2F2"/>
        </w:rPr>
        <w:t>/error.log</w:t>
      </w:r>
      <w:r w:rsidRPr="00836057">
        <w:rPr>
          <w:rFonts w:ascii="Calibri Light" w:hAnsi="Calibri Light" w:cs="Calibri Light"/>
          <w:color w:val="323232"/>
          <w:sz w:val="24"/>
          <w:szCs w:val="24"/>
        </w:rPr>
        <w:t>: Any Nginx errors will be recorded in this log.</w:t>
      </w:r>
    </w:p>
    <w:p w:rsidR="00993229" w:rsidRPr="00836057" w:rsidRDefault="00993229" w:rsidP="00993229">
      <w:p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</w:p>
    <w:p w:rsidR="00993229" w:rsidRPr="00836057" w:rsidRDefault="00993229" w:rsidP="00993229">
      <w:p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</w:p>
    <w:p w:rsidR="00BE7F69" w:rsidRPr="00836057" w:rsidRDefault="00836057" w:rsidP="006E43D0">
      <w:p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  <w:r w:rsidRPr="00836057">
        <w:rPr>
          <w:rFonts w:ascii="Calibri Light" w:hAnsi="Calibri Light" w:cs="Calibri Light"/>
          <w:color w:val="262626" w:themeColor="text1" w:themeTint="D9"/>
          <w:sz w:val="24"/>
          <w:szCs w:val="24"/>
        </w:rPr>
        <w:t>References:</w:t>
      </w:r>
    </w:p>
    <w:p w:rsidR="00836057" w:rsidRPr="00836057" w:rsidRDefault="00836057" w:rsidP="00836057">
      <w:pPr>
        <w:pStyle w:val="ListParagraph"/>
        <w:numPr>
          <w:ilvl w:val="0"/>
          <w:numId w:val="7"/>
        </w:numPr>
        <w:rPr>
          <w:rFonts w:ascii="Calibri Light" w:hAnsi="Calibri Light" w:cs="Calibri Light"/>
          <w:color w:val="262626" w:themeColor="text1" w:themeTint="D9"/>
          <w:sz w:val="24"/>
          <w:szCs w:val="24"/>
        </w:rPr>
      </w:pPr>
      <w:r w:rsidRPr="00836057">
        <w:rPr>
          <w:rFonts w:ascii="Calibri Light" w:hAnsi="Calibri Light" w:cs="Calibri Light"/>
          <w:color w:val="262626" w:themeColor="text1" w:themeTint="D9"/>
          <w:sz w:val="24"/>
          <w:szCs w:val="24"/>
        </w:rPr>
        <w:t>https://www.digitalocean.com/community/tutorials/how-to-install-nginx-on-ubuntu-18-04</w:t>
      </w:r>
    </w:p>
    <w:sectPr w:rsidR="00836057" w:rsidRPr="00836057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E91" w:rsidRDefault="005F3E91">
      <w:r>
        <w:separator/>
      </w:r>
    </w:p>
    <w:p w:rsidR="005F3E91" w:rsidRDefault="005F3E91"/>
  </w:endnote>
  <w:endnote w:type="continuationSeparator" w:id="0">
    <w:p w:rsidR="005F3E91" w:rsidRDefault="005F3E91">
      <w:r>
        <w:continuationSeparator/>
      </w:r>
    </w:p>
    <w:p w:rsidR="005F3E91" w:rsidRDefault="005F3E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E91" w:rsidRDefault="005F3E91">
      <w:r>
        <w:separator/>
      </w:r>
    </w:p>
    <w:p w:rsidR="005F3E91" w:rsidRDefault="005F3E91"/>
  </w:footnote>
  <w:footnote w:type="continuationSeparator" w:id="0">
    <w:p w:rsidR="005F3E91" w:rsidRDefault="005F3E91">
      <w:r>
        <w:continuationSeparator/>
      </w:r>
    </w:p>
    <w:p w:rsidR="005F3E91" w:rsidRDefault="005F3E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E42F55"/>
    <w:multiLevelType w:val="multilevel"/>
    <w:tmpl w:val="0DA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31222"/>
    <w:multiLevelType w:val="multilevel"/>
    <w:tmpl w:val="CD6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90CB0"/>
    <w:multiLevelType w:val="multilevel"/>
    <w:tmpl w:val="E426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5462D"/>
    <w:multiLevelType w:val="hybridMultilevel"/>
    <w:tmpl w:val="461CED70"/>
    <w:lvl w:ilvl="0" w:tplc="08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7" w15:restartNumberingAfterBreak="0">
    <w:nsid w:val="66F1739B"/>
    <w:multiLevelType w:val="hybridMultilevel"/>
    <w:tmpl w:val="CC6E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73AEA"/>
    <w:multiLevelType w:val="hybridMultilevel"/>
    <w:tmpl w:val="DEF29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68"/>
    <w:rsid w:val="0002699E"/>
    <w:rsid w:val="000F312B"/>
    <w:rsid w:val="00313768"/>
    <w:rsid w:val="003964DA"/>
    <w:rsid w:val="00397F6A"/>
    <w:rsid w:val="005F3E91"/>
    <w:rsid w:val="006854AA"/>
    <w:rsid w:val="006E43D0"/>
    <w:rsid w:val="0075684E"/>
    <w:rsid w:val="00796494"/>
    <w:rsid w:val="00807843"/>
    <w:rsid w:val="00823A34"/>
    <w:rsid w:val="00836057"/>
    <w:rsid w:val="00956084"/>
    <w:rsid w:val="00993229"/>
    <w:rsid w:val="00B5227F"/>
    <w:rsid w:val="00BE7F69"/>
    <w:rsid w:val="00C3583C"/>
    <w:rsid w:val="00EC21E1"/>
    <w:rsid w:val="00ED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3E056"/>
  <w15:chartTrackingRefBased/>
  <w15:docId w15:val="{71445942-E534-7F41-8F7D-AB0A680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1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7F6A"/>
  </w:style>
  <w:style w:type="character" w:styleId="HTMLCode">
    <w:name w:val="HTML Code"/>
    <w:basedOn w:val="DefaultParagraphFont"/>
    <w:uiPriority w:val="99"/>
    <w:semiHidden/>
    <w:unhideWhenUsed/>
    <w:rsid w:val="00397F6A"/>
    <w:rPr>
      <w:rFonts w:ascii="Courier New" w:eastAsia="Times New Roman" w:hAnsi="Courier New" w:cs="Courier New"/>
      <w:sz w:val="20"/>
      <w:szCs w:val="20"/>
    </w:rPr>
  </w:style>
  <w:style w:type="paragraph" w:customStyle="1" w:styleId="line">
    <w:name w:val="line"/>
    <w:basedOn w:val="Normal"/>
    <w:rsid w:val="00C3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byrne/Library/Containers/com.microsoft.Word/Data/Library/Application%20Support/Microsoft/Office/16.0/DTS/en-GB%7b47AA1D94-3408-1340-ACAE-6438B1A86372%7d/%7b4FE0F1B4-0475-BA40-9088-7973F65F21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Byrne</cp:lastModifiedBy>
  <cp:revision>17</cp:revision>
  <dcterms:created xsi:type="dcterms:W3CDTF">2020-05-03T16:54:00Z</dcterms:created>
  <dcterms:modified xsi:type="dcterms:W3CDTF">2020-05-07T17:38:00Z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