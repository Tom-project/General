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843" w:rsidRPr="00820B05" w:rsidRDefault="00820B05">
      <w:pPr>
        <w:pStyle w:val="Heading1"/>
        <w:rPr>
          <w:color w:val="404040" w:themeColor="text1" w:themeTint="BF"/>
        </w:rPr>
      </w:pPr>
      <w:r w:rsidRPr="00820B05">
        <w:rPr>
          <w:color w:val="404040" w:themeColor="text1" w:themeTint="BF"/>
        </w:rPr>
        <w:t>Buffer Overflow with server side execution of payloads</w:t>
      </w:r>
    </w:p>
    <w:p w:rsidR="00807843" w:rsidRDefault="00820B05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Hack The Box – You know 0xDiablos</w:t>
      </w:r>
    </w:p>
    <w:p w:rsidR="00820B05" w:rsidRDefault="00820B05" w:rsidP="00820B05"/>
    <w:p w:rsidR="00820B05" w:rsidRDefault="00CE0DF3" w:rsidP="00820B05">
      <w:r>
        <w:t>We are given an instance to start with a URL and a port, as well as the binary.</w:t>
      </w:r>
    </w:p>
    <w:p w:rsidR="00744CA0" w:rsidRDefault="00744CA0" w:rsidP="00820B05">
      <w:r>
        <w:t>When executing the binary it allows us to input text and the outcome is the text printed back</w:t>
      </w:r>
    </w:p>
    <w:p w:rsidR="00744CA0" w:rsidRDefault="00744CA0" w:rsidP="00820B05">
      <w:r>
        <w:t>The idea behind this challenge is to buffer overflow the executable.</w:t>
      </w:r>
    </w:p>
    <w:p w:rsidR="00744CA0" w:rsidRDefault="00744CA0" w:rsidP="00820B05">
      <w:r>
        <w:t xml:space="preserve">Before this however I ran the binary through gdb and looked at the how it worked. I then decompiled the binary in Ghidra. By breaking the program down like this I can see all the </w:t>
      </w:r>
      <w:r w:rsidR="00693DA1">
        <w:t>functions</w:t>
      </w:r>
      <w:r>
        <w:t xml:space="preserve"> and function calls the program makes.</w:t>
      </w:r>
    </w:p>
    <w:p w:rsidR="00CF398E" w:rsidRDefault="00693DA1" w:rsidP="00820B05">
      <w:r>
        <w:t xml:space="preserve">What I noticed when breaking the program down was that there is a function called flag. When </w:t>
      </w:r>
      <w:r w:rsidR="00F64F71">
        <w:t>this is calle</w:t>
      </w:r>
      <w:r w:rsidR="00CF398E">
        <w:t>d it does some sort of check and then reads a text file.</w:t>
      </w:r>
    </w:p>
    <w:p w:rsidR="00CF398E" w:rsidRDefault="00CF398E" w:rsidP="00820B05">
      <w:r>
        <w:t>I want to find this address in memory and get the EIP to point to this.</w:t>
      </w:r>
    </w:p>
    <w:p w:rsidR="00CF398E" w:rsidRDefault="00CF398E" w:rsidP="00820B05"/>
    <w:p w:rsidR="00CF398E" w:rsidRDefault="00CF398E" w:rsidP="00820B05"/>
    <w:p w:rsidR="00CF398E" w:rsidRDefault="00CF398E" w:rsidP="00820B05">
      <w:r>
        <w:t>Putting the binary through …….. it tells me what protections the</w:t>
      </w:r>
      <w:r w:rsidR="00836AE1">
        <w:t xml:space="preserve"> </w:t>
      </w:r>
      <w:r w:rsidR="00205650">
        <w:t>stack has.</w:t>
      </w:r>
      <w:r w:rsidR="005F7C44">
        <w:t xml:space="preserve"> In this case it has </w:t>
      </w:r>
      <w:r w:rsidR="00977BD6">
        <w:t>none,</w:t>
      </w:r>
      <w:r w:rsidR="005F7C44">
        <w:t xml:space="preserve"> so I need to just find the offset and point to the flag</w:t>
      </w:r>
      <w:r w:rsidR="008E7EE0">
        <w:t xml:space="preserve"> </w:t>
      </w:r>
      <w:r w:rsidR="00335801">
        <w:t>function.</w:t>
      </w:r>
    </w:p>
    <w:p w:rsidR="00ED7266" w:rsidRDefault="00ED7266" w:rsidP="00820B05"/>
    <w:p w:rsidR="00ED7266" w:rsidRPr="00820B05" w:rsidRDefault="00ED7266" w:rsidP="00820B05">
      <w:r>
        <w:t>I need to do this server side now in order to exploit the weakness in the code. I will use netcat to do this. To overflow I need to pass through some parameters alongside the overflow code this will be achieved through a payload.</w:t>
      </w:r>
    </w:p>
    <w:sectPr w:rsidR="00ED7266" w:rsidRPr="00820B05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0840" w:rsidRDefault="002F0840">
      <w:r>
        <w:separator/>
      </w:r>
    </w:p>
    <w:p w:rsidR="002F0840" w:rsidRDefault="002F0840"/>
  </w:endnote>
  <w:endnote w:type="continuationSeparator" w:id="0">
    <w:p w:rsidR="002F0840" w:rsidRDefault="002F0840">
      <w:r>
        <w:continuationSeparator/>
      </w:r>
    </w:p>
    <w:p w:rsidR="002F0840" w:rsidRDefault="002F0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0840" w:rsidRDefault="002F0840">
      <w:r>
        <w:separator/>
      </w:r>
    </w:p>
    <w:p w:rsidR="002F0840" w:rsidRDefault="002F0840"/>
  </w:footnote>
  <w:footnote w:type="continuationSeparator" w:id="0">
    <w:p w:rsidR="002F0840" w:rsidRDefault="002F0840">
      <w:r>
        <w:continuationSeparator/>
      </w:r>
    </w:p>
    <w:p w:rsidR="002F0840" w:rsidRDefault="002F08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05"/>
    <w:rsid w:val="000F312B"/>
    <w:rsid w:val="00205650"/>
    <w:rsid w:val="002F0840"/>
    <w:rsid w:val="00335801"/>
    <w:rsid w:val="005F7C44"/>
    <w:rsid w:val="00693DA1"/>
    <w:rsid w:val="00744CA0"/>
    <w:rsid w:val="00807843"/>
    <w:rsid w:val="00820B05"/>
    <w:rsid w:val="00836AE1"/>
    <w:rsid w:val="008E7EE0"/>
    <w:rsid w:val="00977BD6"/>
    <w:rsid w:val="00CD0C1F"/>
    <w:rsid w:val="00CE0DF3"/>
    <w:rsid w:val="00CF398E"/>
    <w:rsid w:val="00ED7266"/>
    <w:rsid w:val="00F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99C2"/>
  <w15:chartTrackingRefBased/>
  <w15:docId w15:val="{55102569-EA48-0846-B9FB-7853C9CD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12</cp:revision>
  <dcterms:created xsi:type="dcterms:W3CDTF">2020-05-25T21:07:00Z</dcterms:created>
  <dcterms:modified xsi:type="dcterms:W3CDTF">2020-05-25T21:59:00Z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